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80"/>
        <w:tblW w:w="1120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37"/>
        <w:gridCol w:w="746"/>
        <w:gridCol w:w="6719"/>
      </w:tblGrid>
      <w:tr w:rsidR="001B2ABD" w14:paraId="72EC59AA" w14:textId="77777777" w:rsidTr="003A2B60">
        <w:trPr>
          <w:trHeight w:val="13033"/>
        </w:trPr>
        <w:tc>
          <w:tcPr>
            <w:tcW w:w="3737" w:type="dxa"/>
          </w:tcPr>
          <w:p w14:paraId="1DA2EEE1" w14:textId="08FF5EC3" w:rsidR="001B2ABD" w:rsidRDefault="001B2ABD" w:rsidP="003A2B60">
            <w:pPr>
              <w:pStyle w:val="Heading3"/>
            </w:pPr>
            <w:bookmarkStart w:id="0" w:name="_Hlk49501839"/>
          </w:p>
          <w:p w14:paraId="0EB2F4B3" w14:textId="77F889F3" w:rsidR="00036450" w:rsidRDefault="00036450" w:rsidP="003A2B60"/>
          <w:p w14:paraId="02622B08" w14:textId="77777777" w:rsidR="00036450" w:rsidRDefault="00036450" w:rsidP="003A2B60"/>
          <w:p w14:paraId="0B1987A2" w14:textId="35CFF953" w:rsidR="00036450" w:rsidRPr="009D1070" w:rsidRDefault="0020672E" w:rsidP="00805E64">
            <w:pPr>
              <w:pStyle w:val="Heading3"/>
              <w:spacing w:before="120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2"/>
              </w:rPr>
            </w:pPr>
            <w:r w:rsidRPr="009D1070">
              <w:rPr>
                <w:color w:val="000000" w:themeColor="text1"/>
              </w:rPr>
              <w:t>Vidya.P</w:t>
            </w:r>
          </w:p>
          <w:p w14:paraId="3EB62088" w14:textId="410B9FFB" w:rsidR="004D3011" w:rsidRDefault="00974185" w:rsidP="003A2B60">
            <w:r>
              <w:t>Mobile:</w:t>
            </w:r>
            <w:r w:rsidR="00D1373C">
              <w:t xml:space="preserve"> </w:t>
            </w:r>
            <w:r w:rsidR="00A82E51">
              <w:t xml:space="preserve">9020240671 </w:t>
            </w:r>
          </w:p>
          <w:p w14:paraId="757920F4" w14:textId="1273F792" w:rsidR="00036450" w:rsidRDefault="00974185" w:rsidP="003A2B60">
            <w:r>
              <w:t>e-mail:</w:t>
            </w:r>
            <w:r w:rsidR="00D1373C">
              <w:t xml:space="preserve"> </w:t>
            </w:r>
            <w:hyperlink r:id="rId10" w:history="1">
              <w:r w:rsidR="0020672E" w:rsidRPr="009D692F">
                <w:rPr>
                  <w:rStyle w:val="Hyperlink"/>
                </w:rPr>
                <w:t>vidyapavithran@yahoo.com</w:t>
              </w:r>
            </w:hyperlink>
          </w:p>
          <w:p w14:paraId="5FACECE3" w14:textId="77777777" w:rsidR="0020672E" w:rsidRDefault="0020672E" w:rsidP="0020672E">
            <w:pPr>
              <w:pStyle w:val="Heading2"/>
              <w:spacing w:before="120"/>
            </w:pPr>
            <w:r>
              <w:t xml:space="preserve">Key </w:t>
            </w:r>
            <w:sdt>
              <w:sdtPr>
                <w:id w:val="1669594239"/>
                <w:placeholder>
                  <w:docPart w:val="8674948C0F72486EB794232C9410C9DE"/>
                </w:placeholder>
                <w:temporary/>
                <w:showingPlcHdr/>
                <w15:appearance w15:val="hidden"/>
              </w:sdtPr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808992F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  <w:p w14:paraId="4CE955F2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Software Development Lifecycle</w:t>
            </w:r>
          </w:p>
          <w:p w14:paraId="2E9315C2" w14:textId="77777777" w:rsidR="0020672E" w:rsidRPr="00C16D55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Analysis</w:t>
            </w:r>
          </w:p>
          <w:p w14:paraId="5BB67C15" w14:textId="77777777" w:rsidR="0020672E" w:rsidRPr="00C16D55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Process improvement</w:t>
            </w:r>
          </w:p>
          <w:p w14:paraId="02C30BD9" w14:textId="77777777" w:rsidR="0020672E" w:rsidRPr="00C16D55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Team management</w:t>
            </w:r>
          </w:p>
          <w:p w14:paraId="0FAA2B9F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Tableau desktop</w:t>
            </w:r>
          </w:p>
          <w:p w14:paraId="0E58378D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ASP.net</w:t>
            </w:r>
          </w:p>
          <w:p w14:paraId="6957DCF5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19c</w:t>
            </w:r>
          </w:p>
          <w:p w14:paraId="6AC4A0CE" w14:textId="77777777" w:rsidR="0020672E" w:rsidRPr="00CC77FD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PL/SQL</w:t>
            </w:r>
          </w:p>
          <w:p w14:paraId="1459FE11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Software Program functional testing</w:t>
            </w:r>
          </w:p>
          <w:p w14:paraId="5B7495FC" w14:textId="77777777" w:rsidR="0020672E" w:rsidRDefault="0020672E" w:rsidP="0020672E">
            <w:pPr>
              <w:pStyle w:val="Heading2"/>
              <w:spacing w:before="120"/>
            </w:pPr>
            <w:r>
              <w:t xml:space="preserve">Soft </w:t>
            </w:r>
            <w:sdt>
              <w:sdtPr>
                <w:id w:val="-272715363"/>
                <w:placeholder>
                  <w:docPart w:val="1ADDC00B06254D73BE5DAD93C07BC0A0"/>
                </w:placeholder>
                <w:temporary/>
                <w:showingPlcHdr/>
                <w15:appearance w15:val="hidden"/>
              </w:sdtPr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2AACD26" w14:textId="77777777" w:rsidR="0020672E" w:rsidRPr="00391237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Problem resolution</w:t>
            </w:r>
          </w:p>
          <w:p w14:paraId="0D8CF42A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Thinker</w:t>
            </w:r>
          </w:p>
          <w:p w14:paraId="737F9C10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Planner</w:t>
            </w:r>
          </w:p>
          <w:p w14:paraId="0193037C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16D55">
              <w:rPr>
                <w:sz w:val="20"/>
                <w:szCs w:val="20"/>
              </w:rPr>
              <w:t>erformance reviews</w:t>
            </w:r>
          </w:p>
          <w:p w14:paraId="7FF94E49" w14:textId="77777777" w:rsidR="0020672E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management</w:t>
            </w:r>
          </w:p>
          <w:p w14:paraId="1A3D471A" w14:textId="77777777" w:rsidR="0020672E" w:rsidRPr="008B2A37" w:rsidRDefault="0020672E" w:rsidP="002067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18C3F372" w14:textId="77777777" w:rsidR="00E85C1E" w:rsidRDefault="00E85C1E" w:rsidP="00E85C1E">
            <w:pPr>
              <w:pStyle w:val="Heading2"/>
              <w:spacing w:before="1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Previous Experience</w:t>
            </w:r>
          </w:p>
          <w:p w14:paraId="305F0939" w14:textId="77777777" w:rsidR="00E85C1E" w:rsidRDefault="00E85C1E" w:rsidP="00E85C1E">
            <w:r>
              <w:t>16+ years in listed NBFC+ Nidhi Co.</w:t>
            </w:r>
          </w:p>
          <w:p w14:paraId="2760D317" w14:textId="77777777" w:rsidR="0020672E" w:rsidRPr="00E4381A" w:rsidRDefault="0020672E" w:rsidP="003A2B60">
            <w:pPr>
              <w:rPr>
                <w:rStyle w:val="Hyperlink"/>
              </w:rPr>
            </w:pPr>
          </w:p>
          <w:p w14:paraId="5E876523" w14:textId="77777777" w:rsidR="00BE0967" w:rsidRDefault="00BE0967" w:rsidP="00805E64">
            <w:pPr>
              <w:pStyle w:val="Heading2"/>
              <w:spacing w:before="1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Education</w:t>
            </w:r>
          </w:p>
          <w:p w14:paraId="0B3FEB5A" w14:textId="5F39089E" w:rsidR="00BE0967" w:rsidRPr="00036450" w:rsidRDefault="00D1373C" w:rsidP="003A2B60">
            <w:pPr>
              <w:pStyle w:val="Heading4"/>
            </w:pPr>
            <w:r>
              <w:t>AI</w:t>
            </w:r>
            <w:r w:rsidR="00B80874">
              <w:t xml:space="preserve"> &amp; </w:t>
            </w:r>
            <w:r>
              <w:t>ML-</w:t>
            </w:r>
            <w:r w:rsidR="00BE0967">
              <w:t>I</w:t>
            </w:r>
            <w:r>
              <w:t>IIT</w:t>
            </w:r>
            <w:r w:rsidR="00B80874">
              <w:t xml:space="preserve"> Hyderabad</w:t>
            </w:r>
          </w:p>
          <w:p w14:paraId="2E3483EF" w14:textId="77777777" w:rsidR="00BE0967" w:rsidRPr="00B359E4" w:rsidRDefault="00BE0967" w:rsidP="003A2B60">
            <w:pPr>
              <w:pStyle w:val="Date"/>
            </w:pPr>
            <w:r>
              <w:t>July 2020</w:t>
            </w:r>
          </w:p>
          <w:p w14:paraId="2FB6300E" w14:textId="77777777" w:rsidR="00BE0967" w:rsidRDefault="00BE0967" w:rsidP="003A2B60"/>
          <w:p w14:paraId="6F9B690B" w14:textId="520F8723" w:rsidR="00BE0967" w:rsidRDefault="00BE0967" w:rsidP="00D1373C">
            <w:pPr>
              <w:pStyle w:val="Heading4"/>
            </w:pPr>
            <w:r>
              <w:t>MBA- Finance</w:t>
            </w:r>
          </w:p>
          <w:p w14:paraId="3819B46C" w14:textId="38C03C95" w:rsidR="00BE0967" w:rsidRDefault="00BE0967" w:rsidP="003A2B60">
            <w:r>
              <w:t>Sikkim Manipal University</w:t>
            </w:r>
          </w:p>
          <w:p w14:paraId="41E0E510" w14:textId="2F4E31F6" w:rsidR="00D1373C" w:rsidRPr="009B4C89" w:rsidRDefault="00D1373C" w:rsidP="003A2B60">
            <w:r>
              <w:t>2013</w:t>
            </w:r>
          </w:p>
          <w:p w14:paraId="4D2B5C97" w14:textId="77777777" w:rsidR="00BE0967" w:rsidRDefault="00BE0967" w:rsidP="003A2B60"/>
          <w:p w14:paraId="781E37D8" w14:textId="4BEAF92D" w:rsidR="00BE0967" w:rsidRDefault="00BE0967" w:rsidP="00D1373C">
            <w:pPr>
              <w:pStyle w:val="Heading4"/>
            </w:pPr>
            <w:r>
              <w:t>MSc – IT</w:t>
            </w:r>
          </w:p>
          <w:p w14:paraId="3A51485D" w14:textId="10661881" w:rsidR="00BE0967" w:rsidRDefault="00BE0967" w:rsidP="003A2B60">
            <w:r>
              <w:t>Sikkim Manipal University</w:t>
            </w:r>
          </w:p>
          <w:p w14:paraId="37C6C895" w14:textId="20BE8FA4" w:rsidR="00D1373C" w:rsidRDefault="00D1373C" w:rsidP="003A2B60">
            <w:r>
              <w:t>2002</w:t>
            </w:r>
          </w:p>
          <w:p w14:paraId="5B51EB07" w14:textId="77777777" w:rsidR="00BE0967" w:rsidRDefault="00BE0967" w:rsidP="003A2B60"/>
          <w:p w14:paraId="06B9FD20" w14:textId="37131E09" w:rsidR="00BE0967" w:rsidRDefault="00BE0967" w:rsidP="00D1373C">
            <w:pPr>
              <w:pStyle w:val="Heading4"/>
            </w:pPr>
            <w:r>
              <w:t>BCom-Co Operation</w:t>
            </w:r>
          </w:p>
          <w:p w14:paraId="283061F5" w14:textId="737409F8" w:rsidR="00BE0967" w:rsidRDefault="00BE0967" w:rsidP="003A2B60">
            <w:r>
              <w:t>MG University</w:t>
            </w:r>
          </w:p>
          <w:p w14:paraId="45AF72F8" w14:textId="0EA4B892" w:rsidR="00D1373C" w:rsidRDefault="00D1373C" w:rsidP="003A2B60">
            <w:r>
              <w:t>1998</w:t>
            </w:r>
          </w:p>
          <w:p w14:paraId="7B899040" w14:textId="77777777" w:rsidR="00BE0967" w:rsidRDefault="00BE0967" w:rsidP="00805E64">
            <w:pPr>
              <w:pStyle w:val="Heading2"/>
              <w:spacing w:before="1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Personal Details</w:t>
            </w:r>
          </w:p>
          <w:p w14:paraId="676FE37B" w14:textId="71FD9BD5" w:rsidR="00BE0967" w:rsidRDefault="00BE0967" w:rsidP="003A2B60">
            <w:r>
              <w:t>Date of Birth</w:t>
            </w:r>
            <w:r w:rsidR="00B80874">
              <w:t>:</w:t>
            </w:r>
            <w:r>
              <w:t xml:space="preserve"> 26</w:t>
            </w:r>
            <w:r w:rsidRPr="001F63E0">
              <w:rPr>
                <w:vertAlign w:val="superscript"/>
              </w:rPr>
              <w:t>th</w:t>
            </w:r>
            <w:r>
              <w:t xml:space="preserve"> March 1976</w:t>
            </w:r>
          </w:p>
          <w:p w14:paraId="29502082" w14:textId="053E9221" w:rsidR="00B80874" w:rsidRDefault="00B80874" w:rsidP="003A2B60">
            <w:r>
              <w:t>Gender: Female</w:t>
            </w:r>
          </w:p>
          <w:p w14:paraId="7648A287" w14:textId="14979F16" w:rsidR="004D3011" w:rsidRDefault="00BE0967" w:rsidP="00B80874">
            <w:r>
              <w:t xml:space="preserve">Address: Prem </w:t>
            </w:r>
            <w:proofErr w:type="spellStart"/>
            <w:r>
              <w:t>Nivas</w:t>
            </w:r>
            <w:proofErr w:type="spellEnd"/>
            <w:r>
              <w:t>,</w:t>
            </w:r>
            <w:r w:rsidR="00FF0389">
              <w:t xml:space="preserve"> </w:t>
            </w:r>
            <w:r>
              <w:t>Canal Road</w:t>
            </w:r>
            <w:r w:rsidR="00FF0389">
              <w:t xml:space="preserve">, </w:t>
            </w:r>
            <w:proofErr w:type="spellStart"/>
            <w:proofErr w:type="gramStart"/>
            <w:r>
              <w:t>N</w:t>
            </w:r>
            <w:r w:rsidR="00FF0389">
              <w:t>.</w:t>
            </w:r>
            <w:r>
              <w:t>Paravoor</w:t>
            </w:r>
            <w:proofErr w:type="spellEnd"/>
            <w:proofErr w:type="gramEnd"/>
            <w:r>
              <w:t>,</w:t>
            </w:r>
            <w:r w:rsidR="00805E64">
              <w:t xml:space="preserve"> </w:t>
            </w:r>
            <w:r w:rsidR="00FF0389">
              <w:t>E</w:t>
            </w:r>
            <w:r>
              <w:t>rnakulam,</w:t>
            </w:r>
            <w:r w:rsidR="00805E64">
              <w:t xml:space="preserve"> </w:t>
            </w:r>
            <w:r w:rsidR="00FF0389">
              <w:t>K</w:t>
            </w:r>
            <w:r>
              <w:t>erala</w:t>
            </w:r>
            <w:r w:rsidR="00FF0389">
              <w:t xml:space="preserve"> </w:t>
            </w:r>
            <w:r>
              <w:t>683513,India</w:t>
            </w:r>
          </w:p>
          <w:p w14:paraId="70E48BF8" w14:textId="77777777" w:rsidR="00B80874" w:rsidRPr="00B80874" w:rsidRDefault="00B80874" w:rsidP="00B80874">
            <w:pPr>
              <w:rPr>
                <w:sz w:val="20"/>
                <w:szCs w:val="20"/>
              </w:rPr>
            </w:pPr>
          </w:p>
          <w:p w14:paraId="2E3B1564" w14:textId="5B9010C0" w:rsidR="00B80874" w:rsidRPr="004D3011" w:rsidRDefault="00B80874" w:rsidP="00B80874"/>
        </w:tc>
        <w:tc>
          <w:tcPr>
            <w:tcW w:w="746" w:type="dxa"/>
          </w:tcPr>
          <w:p w14:paraId="2BB05D78" w14:textId="77777777" w:rsidR="001B2ABD" w:rsidRDefault="001B2ABD" w:rsidP="003A2B60">
            <w:pPr>
              <w:tabs>
                <w:tab w:val="left" w:pos="990"/>
              </w:tabs>
            </w:pPr>
          </w:p>
        </w:tc>
        <w:tc>
          <w:tcPr>
            <w:tcW w:w="6719" w:type="dxa"/>
          </w:tcPr>
          <w:p w14:paraId="2AC2208F" w14:textId="77777777" w:rsidR="00291325" w:rsidRDefault="00291325" w:rsidP="00291325">
            <w:pPr>
              <w:pStyle w:val="Heading2"/>
              <w:rPr>
                <w:sz w:val="28"/>
                <w:szCs w:val="28"/>
              </w:rPr>
            </w:pPr>
          </w:p>
          <w:p w14:paraId="6020668F" w14:textId="4672F518" w:rsidR="00291325" w:rsidRDefault="00BC766C" w:rsidP="00291325">
            <w:pPr>
              <w:pStyle w:val="Heading2"/>
              <w:rPr>
                <w:b w:val="0"/>
                <w:bCs w:val="0"/>
                <w:caps w:val="0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291325">
              <w:rPr>
                <w:b w:val="0"/>
                <w:bCs w:val="0"/>
                <w:caps w:val="0"/>
              </w:rPr>
              <w:t xml:space="preserve">                                      </w:t>
            </w:r>
          </w:p>
          <w:p w14:paraId="42F1DF3D" w14:textId="77777777" w:rsidR="008251A8" w:rsidRPr="00A06AE5" w:rsidRDefault="008251A8" w:rsidP="008251A8">
            <w:pPr>
              <w:pStyle w:val="Heading4"/>
              <w:rPr>
                <w:sz w:val="24"/>
                <w:szCs w:val="24"/>
              </w:rPr>
            </w:pPr>
            <w:proofErr w:type="spellStart"/>
            <w:r w:rsidRPr="00A06AE5">
              <w:rPr>
                <w:sz w:val="24"/>
                <w:szCs w:val="24"/>
              </w:rPr>
              <w:t>Manappuram</w:t>
            </w:r>
            <w:proofErr w:type="spellEnd"/>
            <w:r w:rsidRPr="00A06AE5">
              <w:rPr>
                <w:sz w:val="24"/>
                <w:szCs w:val="24"/>
              </w:rPr>
              <w:t xml:space="preserve"> Finance Limited. </w:t>
            </w:r>
          </w:p>
          <w:p w14:paraId="540E074B" w14:textId="77777777" w:rsidR="008251A8" w:rsidRDefault="008251A8" w:rsidP="008251A8">
            <w:r>
              <w:t>2020-10 Current</w:t>
            </w:r>
          </w:p>
          <w:p w14:paraId="393AA3CF" w14:textId="77777777" w:rsidR="008251A8" w:rsidRPr="006F3A79" w:rsidRDefault="008251A8" w:rsidP="008251A8">
            <w:pPr>
              <w:rPr>
                <w:b/>
                <w:bCs/>
                <w:sz w:val="16"/>
                <w:szCs w:val="16"/>
              </w:rPr>
            </w:pPr>
            <w:r>
              <w:t xml:space="preserve"> </w:t>
            </w:r>
            <w:r w:rsidRPr="006F3A79">
              <w:rPr>
                <w:b/>
                <w:bCs/>
                <w:sz w:val="16"/>
                <w:szCs w:val="16"/>
              </w:rPr>
              <w:t>Senior Manager-Database &amp; Document Audit</w:t>
            </w:r>
          </w:p>
          <w:p w14:paraId="19AB14B1" w14:textId="57C56E1D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Management </w:t>
            </w:r>
            <w:r w:rsidR="0084181B">
              <w:rPr>
                <w:sz w:val="20"/>
                <w:szCs w:val="20"/>
              </w:rPr>
              <w:t xml:space="preserve">Process </w:t>
            </w:r>
            <w:r>
              <w:rPr>
                <w:sz w:val="20"/>
                <w:szCs w:val="20"/>
              </w:rPr>
              <w:t>Audit</w:t>
            </w:r>
          </w:p>
          <w:p w14:paraId="534591A2" w14:textId="2F59F4EE" w:rsidR="008251A8" w:rsidRPr="00226B1E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based Audit</w:t>
            </w:r>
            <w:r w:rsidR="0084181B">
              <w:rPr>
                <w:sz w:val="20"/>
                <w:szCs w:val="20"/>
              </w:rPr>
              <w:t xml:space="preserve"> by using PL/</w:t>
            </w:r>
            <w:proofErr w:type="spellStart"/>
            <w:r w:rsidR="0084181B">
              <w:rPr>
                <w:sz w:val="20"/>
                <w:szCs w:val="20"/>
              </w:rPr>
              <w:t>Sql</w:t>
            </w:r>
            <w:proofErr w:type="spellEnd"/>
          </w:p>
          <w:p w14:paraId="2EF0CAB2" w14:textId="3E013BB3" w:rsidR="008251A8" w:rsidRPr="005E0B58" w:rsidRDefault="008251A8" w:rsidP="008251A8">
            <w:pPr>
              <w:pStyle w:val="Heading4"/>
              <w:rPr>
                <w:bCs/>
                <w:sz w:val="16"/>
                <w:szCs w:val="16"/>
              </w:rPr>
            </w:pPr>
            <w:r w:rsidRPr="00036450">
              <w:t xml:space="preserve"> </w:t>
            </w:r>
            <w:r w:rsidRPr="005E0B58">
              <w:rPr>
                <w:sz w:val="16"/>
                <w:szCs w:val="16"/>
              </w:rPr>
              <w:t>Senior Manager- IT Application Management Department -- Data Anal</w:t>
            </w:r>
            <w:r w:rsidR="0084181B">
              <w:rPr>
                <w:sz w:val="16"/>
                <w:szCs w:val="16"/>
              </w:rPr>
              <w:t>ytics</w:t>
            </w:r>
          </w:p>
          <w:p w14:paraId="669CD625" w14:textId="77777777" w:rsidR="008251A8" w:rsidRPr="005E0B58" w:rsidRDefault="008251A8" w:rsidP="008251A8">
            <w:pPr>
              <w:pStyle w:val="Date"/>
              <w:rPr>
                <w:szCs w:val="18"/>
              </w:rPr>
            </w:pPr>
            <w:r w:rsidRPr="005E0B58">
              <w:rPr>
                <w:szCs w:val="18"/>
              </w:rPr>
              <w:t>2019-04</w:t>
            </w:r>
            <w:r>
              <w:rPr>
                <w:szCs w:val="18"/>
              </w:rPr>
              <w:t xml:space="preserve"> to 2020-10</w:t>
            </w:r>
            <w:r w:rsidRPr="005E0B58">
              <w:rPr>
                <w:szCs w:val="18"/>
              </w:rPr>
              <w:t xml:space="preserve"> </w:t>
            </w:r>
          </w:p>
          <w:p w14:paraId="29D02E39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Scheduled, automated MIS report creations on real time environment.</w:t>
            </w:r>
          </w:p>
          <w:p w14:paraId="3289FFF3" w14:textId="77777777" w:rsidR="008251A8" w:rsidRPr="000307F4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Financial Statements to Board of directors, RBI etc.</w:t>
            </w:r>
          </w:p>
          <w:p w14:paraId="18ABE99D" w14:textId="77777777" w:rsidR="008251A8" w:rsidRPr="00113CE4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Worked with stakeholders to understand needs and provide Governance Reporting services.</w:t>
            </w:r>
          </w:p>
          <w:p w14:paraId="162DE881" w14:textId="77777777" w:rsidR="008251A8" w:rsidRPr="00113CE4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Resolving data access problems, improved operations and provided exceptional client support.</w:t>
            </w:r>
          </w:p>
          <w:p w14:paraId="7A3D66BD" w14:textId="77777777" w:rsidR="008251A8" w:rsidRPr="00113CE4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Implemented consolidated and automated business reports by using various business data.</w:t>
            </w:r>
          </w:p>
          <w:p w14:paraId="209B649C" w14:textId="77777777" w:rsidR="008251A8" w:rsidRPr="004D3011" w:rsidRDefault="008251A8" w:rsidP="008251A8">
            <w:pPr>
              <w:pStyle w:val="Heading4"/>
              <w:rPr>
                <w:bCs/>
              </w:rPr>
            </w:pPr>
            <w:r>
              <w:t>Senior Manager</w:t>
            </w:r>
            <w:r w:rsidRPr="004D3011">
              <w:t xml:space="preserve"> </w:t>
            </w:r>
            <w:r>
              <w:t>- IT Application Management Department</w:t>
            </w:r>
          </w:p>
          <w:p w14:paraId="046F8992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management process</w:t>
            </w:r>
          </w:p>
          <w:p w14:paraId="45FD51CC" w14:textId="77777777" w:rsidR="008251A8" w:rsidRPr="008B2A37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Governance, Risk and Compliance </w:t>
            </w:r>
          </w:p>
          <w:p w14:paraId="2237DBF3" w14:textId="77777777" w:rsidR="008251A8" w:rsidRPr="00597F8F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7F8F">
              <w:rPr>
                <w:sz w:val="20"/>
                <w:szCs w:val="20"/>
              </w:rPr>
              <w:t xml:space="preserve">Performed </w:t>
            </w:r>
            <w:r>
              <w:rPr>
                <w:sz w:val="20"/>
                <w:szCs w:val="20"/>
              </w:rPr>
              <w:t>SDLC process</w:t>
            </w:r>
          </w:p>
          <w:p w14:paraId="53FDAEC6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7F8F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 xml:space="preserve">scheduled </w:t>
            </w:r>
            <w:r w:rsidRPr="00597F8F">
              <w:rPr>
                <w:sz w:val="20"/>
                <w:szCs w:val="20"/>
              </w:rPr>
              <w:t xml:space="preserve">database </w:t>
            </w:r>
            <w:r>
              <w:rPr>
                <w:sz w:val="20"/>
                <w:szCs w:val="20"/>
              </w:rPr>
              <w:t>back-end processes</w:t>
            </w:r>
          </w:p>
          <w:p w14:paraId="4626D64B" w14:textId="77777777" w:rsidR="008251A8" w:rsidRDefault="008251A8" w:rsidP="008251A8">
            <w:pPr>
              <w:pStyle w:val="Heading4"/>
              <w:rPr>
                <w:sz w:val="24"/>
                <w:szCs w:val="24"/>
              </w:rPr>
            </w:pPr>
            <w:proofErr w:type="spellStart"/>
            <w:r w:rsidRPr="00A06AE5">
              <w:rPr>
                <w:sz w:val="24"/>
                <w:szCs w:val="24"/>
              </w:rPr>
              <w:t>Manappuram</w:t>
            </w:r>
            <w:proofErr w:type="spellEnd"/>
            <w:r w:rsidRPr="00A06AE5">
              <w:rPr>
                <w:sz w:val="24"/>
                <w:szCs w:val="24"/>
              </w:rPr>
              <w:t xml:space="preserve"> Nidhi Limited. </w:t>
            </w:r>
          </w:p>
          <w:p w14:paraId="5AF7D875" w14:textId="77777777" w:rsidR="008251A8" w:rsidRPr="002B6853" w:rsidRDefault="008251A8" w:rsidP="008251A8"/>
          <w:p w14:paraId="7137D8D7" w14:textId="77777777" w:rsidR="008251A8" w:rsidRPr="00E85C1E" w:rsidRDefault="008251A8" w:rsidP="008251A8">
            <w:pPr>
              <w:pStyle w:val="Date"/>
              <w:ind w:left="624"/>
              <w:rPr>
                <w:sz w:val="20"/>
                <w:szCs w:val="20"/>
              </w:rPr>
            </w:pPr>
            <w:r w:rsidRPr="00E85C1E">
              <w:rPr>
                <w:sz w:val="20"/>
                <w:szCs w:val="20"/>
              </w:rPr>
              <w:t xml:space="preserve">2006 to 2008 -IT Software Department </w:t>
            </w:r>
          </w:p>
          <w:p w14:paraId="0686B63B" w14:textId="77777777" w:rsidR="008251A8" w:rsidRPr="002B6853" w:rsidRDefault="008251A8" w:rsidP="008251A8">
            <w:pPr>
              <w:rPr>
                <w:b/>
                <w:bCs/>
                <w:szCs w:val="18"/>
              </w:rPr>
            </w:pPr>
            <w:r w:rsidRPr="002B6853">
              <w:rPr>
                <w:b/>
                <w:bCs/>
                <w:szCs w:val="18"/>
              </w:rPr>
              <w:t>Assistant Manager-Manager -IT Software Department</w:t>
            </w:r>
          </w:p>
          <w:p w14:paraId="7909AE4D" w14:textId="5C6DD7C3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 .net development</w:t>
            </w:r>
            <w:r w:rsidR="00BC4619">
              <w:rPr>
                <w:sz w:val="20"/>
                <w:szCs w:val="20"/>
              </w:rPr>
              <w:t xml:space="preserve"> </w:t>
            </w:r>
            <w:r w:rsidR="00CD646D">
              <w:rPr>
                <w:sz w:val="20"/>
                <w:szCs w:val="20"/>
              </w:rPr>
              <w:t>-</w:t>
            </w:r>
            <w:r w:rsidR="00BC4619">
              <w:rPr>
                <w:sz w:val="20"/>
                <w:szCs w:val="20"/>
              </w:rPr>
              <w:t xml:space="preserve"> PL/</w:t>
            </w:r>
            <w:proofErr w:type="spellStart"/>
            <w:r w:rsidR="00BC4619">
              <w:rPr>
                <w:sz w:val="20"/>
                <w:szCs w:val="20"/>
              </w:rPr>
              <w:t>Sql</w:t>
            </w:r>
            <w:proofErr w:type="spellEnd"/>
          </w:p>
          <w:p w14:paraId="0370BB02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migration from fox-pro to Oracle</w:t>
            </w:r>
          </w:p>
          <w:p w14:paraId="16C2F918" w14:textId="77777777" w:rsidR="008251A8" w:rsidRDefault="008251A8" w:rsidP="008251A8">
            <w:pPr>
              <w:pStyle w:val="Heading4"/>
            </w:pPr>
            <w:r>
              <w:t>Manager</w:t>
            </w:r>
            <w:r w:rsidRPr="004D3011">
              <w:t xml:space="preserve"> </w:t>
            </w:r>
            <w:r>
              <w:t>– System &amp; compliance Audit</w:t>
            </w:r>
          </w:p>
          <w:p w14:paraId="50DADE7E" w14:textId="77777777" w:rsidR="008251A8" w:rsidRPr="00E85C1E" w:rsidRDefault="008251A8" w:rsidP="008251A8">
            <w:pPr>
              <w:rPr>
                <w:sz w:val="20"/>
                <w:szCs w:val="20"/>
              </w:rPr>
            </w:pPr>
            <w:r>
              <w:t xml:space="preserve">      </w:t>
            </w:r>
            <w:r w:rsidRPr="00E85C1E">
              <w:rPr>
                <w:sz w:val="20"/>
                <w:szCs w:val="20"/>
              </w:rPr>
              <w:t xml:space="preserve">  2008 to 2012</w:t>
            </w:r>
          </w:p>
          <w:p w14:paraId="77965A44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process Audit</w:t>
            </w:r>
          </w:p>
          <w:p w14:paraId="5E11E261" w14:textId="77777777" w:rsidR="008251A8" w:rsidRDefault="008251A8" w:rsidP="008251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Risk and Compliance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  <w:p w14:paraId="15297EEA" w14:textId="77777777" w:rsidR="003E4E6A" w:rsidRPr="002B6853" w:rsidRDefault="003E4E6A" w:rsidP="003E4E6A">
            <w:pPr>
              <w:rPr>
                <w:sz w:val="20"/>
                <w:szCs w:val="20"/>
              </w:rPr>
            </w:pPr>
            <w:r w:rsidRPr="002B6853">
              <w:rPr>
                <w:b/>
                <w:sz w:val="24"/>
                <w:szCs w:val="24"/>
              </w:rPr>
              <w:t>Achievement</w:t>
            </w:r>
          </w:p>
          <w:p w14:paraId="73F6A036" w14:textId="77777777" w:rsidR="003E4E6A" w:rsidRPr="00113CE4" w:rsidRDefault="003E4E6A" w:rsidP="003E4E6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Implementation of cost-saving initiatives that addressed long-standing problems.</w:t>
            </w:r>
          </w:p>
          <w:p w14:paraId="10ECC887" w14:textId="77777777" w:rsidR="003E4E6A" w:rsidRDefault="003E4E6A" w:rsidP="003E4E6A">
            <w:pPr>
              <w:pStyle w:val="ListParagraph"/>
              <w:numPr>
                <w:ilvl w:val="0"/>
                <w:numId w:val="1"/>
              </w:numPr>
            </w:pPr>
            <w:r>
              <w:t>Supported to Data migration from distributed data base to core banking system.</w:t>
            </w:r>
          </w:p>
          <w:p w14:paraId="66D5AAD2" w14:textId="2E073AF1" w:rsidR="003E4E6A" w:rsidRDefault="003E4E6A" w:rsidP="003E4E6A">
            <w:pPr>
              <w:pStyle w:val="ListParagraph"/>
              <w:numPr>
                <w:ilvl w:val="0"/>
                <w:numId w:val="1"/>
              </w:numPr>
            </w:pPr>
            <w:r>
              <w:t>Line manager to lead technical project management.</w:t>
            </w:r>
          </w:p>
          <w:p w14:paraId="666D04AB" w14:textId="74D0117D" w:rsidR="003E4E6A" w:rsidRDefault="003E4E6A" w:rsidP="003E4E6A">
            <w:pPr>
              <w:pStyle w:val="ListParagraph"/>
              <w:numPr>
                <w:ilvl w:val="0"/>
                <w:numId w:val="1"/>
              </w:numPr>
            </w:pPr>
            <w:r>
              <w:t xml:space="preserve">Vender management with IBM, E&amp;Y, KPMG, Deloitte, </w:t>
            </w:r>
            <w:proofErr w:type="spellStart"/>
            <w:r>
              <w:t>Tabelu</w:t>
            </w:r>
            <w:proofErr w:type="spellEnd"/>
            <w:r>
              <w:t xml:space="preserve">, </w:t>
            </w:r>
            <w:proofErr w:type="spellStart"/>
            <w:r>
              <w:t>Asure</w:t>
            </w:r>
            <w:proofErr w:type="spellEnd"/>
            <w:r>
              <w:t xml:space="preserve"> Cloud</w:t>
            </w:r>
          </w:p>
          <w:p w14:paraId="2E12B9E0" w14:textId="082CBB58" w:rsidR="00391237" w:rsidRDefault="00391237" w:rsidP="003A2B60">
            <w:pPr>
              <w:pStyle w:val="Heading2"/>
            </w:pPr>
            <w:r>
              <w:t>Career timeline</w:t>
            </w:r>
          </w:p>
          <w:p w14:paraId="7A30106E" w14:textId="58FF800D" w:rsidR="00482633" w:rsidRDefault="009D59BB" w:rsidP="003A2B6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5CE05015" wp14:editId="5DA3F7D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31833</wp:posOffset>
                      </wp:positionV>
                      <wp:extent cx="3472721" cy="866192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2721" cy="866192"/>
                                <a:chOff x="0" y="0"/>
                                <a:chExt cx="3472721" cy="866192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29587" y="634584"/>
                                  <a:ext cx="494030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AC4766" w14:textId="569562A6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MSc-IT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658911" y="644577"/>
                                  <a:ext cx="494030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D54AE" w14:textId="1B0ABC0B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443397" y="634584"/>
                                  <a:ext cx="494030" cy="22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DCBC41" w14:textId="493B1B18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AIML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789482" y="0"/>
                                  <a:ext cx="1240956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E44982" w14:textId="7668171E" w:rsidR="00C32C42" w:rsidRPr="00935FE8" w:rsidRDefault="00C32C42" w:rsidP="00C32C4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Manappuram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Nidhi Ltd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038662" y="0"/>
                                  <a:ext cx="1434059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6538B" w14:textId="1E2BF43B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</w:t>
                                    </w:r>
                                    <w:r w:rsidR="00974185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anappuram</w:t>
                                    </w:r>
                                    <w:proofErr w:type="spellEnd"/>
                                    <w:r w:rsidR="00974185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 Finance Ltd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634584"/>
                                  <a:ext cx="494030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EBC482" w14:textId="59151424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935FE8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BCom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05015" id="Group 16" o:spid="_x0000_s1026" style="position:absolute;left:0;text-align:left;margin-left:25.6pt;margin-top:2.5pt;width:273.45pt;height:68.2pt;z-index:251695104" coordsize="34727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">
                      <v:rect id="Rectangle 6" o:spid="_x0000_s1027" style="position:absolute;left:6295;top:6345;width:4941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49AC4766" w14:textId="569562A6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MSc-IT</w:t>
                              </w:r>
                            </w:p>
                          </w:txbxContent>
                        </v:textbox>
                      </v:rect>
                      <v:rect id="Rectangle 8" o:spid="_x0000_s1028" style="position:absolute;left:16589;top:6445;width:494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" fillcolor="#345c7d [1604]" stroked="f" strokeweight="1pt">
                        <v:textbox>
                          <w:txbxContent>
                            <w:p w14:paraId="678D54AE" w14:textId="1B0ABC0B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MBA</w:t>
                              </w:r>
                            </w:p>
                          </w:txbxContent>
                        </v:textbox>
                      </v:rect>
                      <v:rect id="Rectangle 9" o:spid="_x0000_s1029" style="position:absolute;left:24433;top:6345;width:4941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05DCBC41" w14:textId="493B1B18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AIML</w:t>
                              </w:r>
                            </w:p>
                          </w:txbxContent>
                        </v:textbox>
                      </v:rect>
                      <v:rect id="Rectangle 2" o:spid="_x0000_s1030" style="position:absolute;left:7894;width:1241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1AE44982" w14:textId="7668171E" w:rsidR="00C32C42" w:rsidRPr="00935FE8" w:rsidRDefault="00C32C42" w:rsidP="00C32C42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Manappuram 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Nidhi Ltd</w:t>
                              </w:r>
                            </w:p>
                          </w:txbxContent>
                        </v:textbox>
                      </v:rect>
                      <v:rect id="Rectangle 7" o:spid="_x0000_s1031" style="position:absolute;left:20386;width:14341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3BF6538B" w14:textId="1E2BF43B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</w:t>
                              </w:r>
                              <w:r w:rsidR="00974185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anappuram Finance Ltd</w:t>
                              </w:r>
                            </w:p>
                          </w:txbxContent>
                        </v:textbox>
                      </v:rect>
                      <v:rect id="Rectangle 5" o:spid="_x0000_s1032" style="position:absolute;top:6345;width:494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nYwAAAANoAAAAPAAAAZHJzL2Rvd25yZXYueG1sRI/BigIx&#10;EETvC/5DaMHbmlHY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3UhZ2M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02EBC482" w14:textId="59151424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935FE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BCom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555D7F5" w14:textId="4907874F" w:rsidR="00D14936" w:rsidRPr="00D14936" w:rsidRDefault="009F7B47" w:rsidP="003A2B60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491DDB0" wp14:editId="00DA5FFC">
                      <wp:simplePos x="0" y="0"/>
                      <wp:positionH relativeFrom="column">
                        <wp:posOffset>3727450</wp:posOffset>
                      </wp:positionH>
                      <wp:positionV relativeFrom="paragraph">
                        <wp:posOffset>59773</wp:posOffset>
                      </wp:positionV>
                      <wp:extent cx="0" cy="106680"/>
                      <wp:effectExtent l="0" t="0" r="3810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2E961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4.7pt" to="293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B5D58EF" wp14:editId="54A0F141">
                      <wp:simplePos x="0" y="0"/>
                      <wp:positionH relativeFrom="column">
                        <wp:posOffset>2397677</wp:posOffset>
                      </wp:positionH>
                      <wp:positionV relativeFrom="paragraph">
                        <wp:posOffset>69215</wp:posOffset>
                      </wp:positionV>
                      <wp:extent cx="0" cy="106680"/>
                      <wp:effectExtent l="0" t="0" r="3810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3FA8F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5.45pt" to="188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16E648B" wp14:editId="3D5438FC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55797</wp:posOffset>
                      </wp:positionV>
                      <wp:extent cx="0" cy="106680"/>
                      <wp:effectExtent l="0" t="0" r="3810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757B1" id="Straight Connector 1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4.4pt" to="183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6CC9DBF" wp14:editId="631AEFD7">
                      <wp:simplePos x="0" y="0"/>
                      <wp:positionH relativeFrom="column">
                        <wp:posOffset>1785099</wp:posOffset>
                      </wp:positionH>
                      <wp:positionV relativeFrom="paragraph">
                        <wp:posOffset>64114</wp:posOffset>
                      </wp:positionV>
                      <wp:extent cx="0" cy="107092"/>
                      <wp:effectExtent l="0" t="0" r="3810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27DBA" id="Straight Connector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5.05pt" to="140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6014" w:type="dxa"/>
              <w:tblInd w:w="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55D7E" w:themeFill="accent1" w:themeFillShade="80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879"/>
              <w:gridCol w:w="898"/>
              <w:gridCol w:w="1022"/>
              <w:gridCol w:w="995"/>
              <w:gridCol w:w="1308"/>
            </w:tblGrid>
            <w:tr w:rsidR="00481C68" w:rsidRPr="00D14936" w14:paraId="17F8B5B1" w14:textId="77777777" w:rsidTr="009C2007">
              <w:trPr>
                <w:trHeight w:val="217"/>
              </w:trPr>
              <w:tc>
                <w:tcPr>
                  <w:tcW w:w="912" w:type="dxa"/>
                  <w:shd w:val="clear" w:color="auto" w:fill="355D7E" w:themeFill="accent1" w:themeFillShade="80"/>
                  <w:vAlign w:val="center"/>
                </w:tcPr>
                <w:p w14:paraId="32DB847A" w14:textId="2F0320A0" w:rsidR="00D14936" w:rsidRPr="00D14936" w:rsidRDefault="00D14936" w:rsidP="0094663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1998</w:t>
                  </w:r>
                </w:p>
              </w:tc>
              <w:tc>
                <w:tcPr>
                  <w:tcW w:w="879" w:type="dxa"/>
                  <w:shd w:val="clear" w:color="auto" w:fill="355D7E" w:themeFill="accent1" w:themeFillShade="80"/>
                  <w:vAlign w:val="center"/>
                </w:tcPr>
                <w:p w14:paraId="2A76018E" w14:textId="03A7ACB9" w:rsidR="00D14936" w:rsidRPr="00D14936" w:rsidRDefault="00C32C42" w:rsidP="0094663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  <w:color w:val="D9D9D9" w:themeColor="background1" w:themeShade="D9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 wp14:anchorId="7207710E" wp14:editId="1B6FF236">
                            <wp:simplePos x="0" y="0"/>
                            <wp:positionH relativeFrom="column">
                              <wp:posOffset>90190</wp:posOffset>
                            </wp:positionH>
                            <wp:positionV relativeFrom="paragraph">
                              <wp:posOffset>233749</wp:posOffset>
                            </wp:positionV>
                            <wp:extent cx="0" cy="115329"/>
                            <wp:effectExtent l="0" t="0" r="38100" b="37465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1532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45F333A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8.4pt" to="7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LgmAEAAJMDAAAOAAAAZHJzL2Uyb0RvYy54bWysU8Fu2zAMvQ/YPwi6L7ZTbN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" strokecolor="#94b6d2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D14936"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898" w:type="dxa"/>
                  <w:shd w:val="clear" w:color="auto" w:fill="355D7E" w:themeFill="accent1" w:themeFillShade="80"/>
                  <w:vAlign w:val="center"/>
                </w:tcPr>
                <w:p w14:paraId="0C267822" w14:textId="4FB8D2FD" w:rsidR="00D14936" w:rsidRPr="00D14936" w:rsidRDefault="00D14936" w:rsidP="0094663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2006</w:t>
                  </w:r>
                </w:p>
              </w:tc>
              <w:tc>
                <w:tcPr>
                  <w:tcW w:w="1022" w:type="dxa"/>
                  <w:shd w:val="clear" w:color="auto" w:fill="355D7E" w:themeFill="accent1" w:themeFillShade="80"/>
                  <w:vAlign w:val="center"/>
                </w:tcPr>
                <w:p w14:paraId="3ADB7822" w14:textId="3EC11BFC" w:rsidR="00D14936" w:rsidRPr="00D14936" w:rsidRDefault="00C32C42" w:rsidP="0094663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  <w:color w:val="D9D9D9" w:themeColor="background1" w:themeShade="D9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52B2927D" wp14:editId="30ABB2B2">
                            <wp:simplePos x="0" y="0"/>
                            <wp:positionH relativeFrom="column">
                              <wp:posOffset>16238</wp:posOffset>
                            </wp:positionH>
                            <wp:positionV relativeFrom="paragraph">
                              <wp:posOffset>233749</wp:posOffset>
                            </wp:positionV>
                            <wp:extent cx="0" cy="107091"/>
                            <wp:effectExtent l="0" t="0" r="38100" b="2667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0709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B0F2C70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8.4pt" to="1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" strokecolor="#94b6d2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D14936"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2013</w:t>
                  </w:r>
                </w:p>
              </w:tc>
              <w:tc>
                <w:tcPr>
                  <w:tcW w:w="995" w:type="dxa"/>
                  <w:shd w:val="clear" w:color="auto" w:fill="355D7E" w:themeFill="accent1" w:themeFillShade="80"/>
                  <w:vAlign w:val="center"/>
                </w:tcPr>
                <w:p w14:paraId="109C8AA5" w14:textId="001AC741" w:rsidR="00D14936" w:rsidRPr="00D14936" w:rsidRDefault="00D14936" w:rsidP="0094663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2020</w:t>
                  </w:r>
                </w:p>
              </w:tc>
              <w:tc>
                <w:tcPr>
                  <w:tcW w:w="1308" w:type="dxa"/>
                  <w:shd w:val="clear" w:color="auto" w:fill="355D7E" w:themeFill="accent1" w:themeFillShade="80"/>
                  <w:vAlign w:val="bottom"/>
                </w:tcPr>
                <w:p w14:paraId="607F8AB2" w14:textId="580867D1" w:rsidR="00D14936" w:rsidRPr="00D14936" w:rsidRDefault="00D14936" w:rsidP="00946630">
                  <w:pPr>
                    <w:pStyle w:val="ListParagraph"/>
                    <w:framePr w:hSpace="180" w:wrap="around" w:hAnchor="text" w:y="-480"/>
                    <w:tabs>
                      <w:tab w:val="left" w:pos="778"/>
                      <w:tab w:val="left" w:pos="1025"/>
                    </w:tabs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Till date</w:t>
                  </w:r>
                  <w:r w:rsidR="00481C68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ab/>
                  </w:r>
                  <w:r w:rsidR="00481C68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ab/>
                  </w:r>
                </w:p>
              </w:tc>
            </w:tr>
          </w:tbl>
          <w:p w14:paraId="3728CA09" w14:textId="48D54C30" w:rsidR="00D14936" w:rsidRPr="00C16D55" w:rsidRDefault="00BC40BC" w:rsidP="003A2B60">
            <w:pPr>
              <w:pStyle w:val="ListParagraph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6A0BCFD" wp14:editId="45F32F87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4528</wp:posOffset>
                      </wp:positionV>
                      <wp:extent cx="0" cy="107092"/>
                      <wp:effectExtent l="0" t="0" r="3810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2EB47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.35pt" to="49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="00C32C4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7514545" wp14:editId="1D733838">
                      <wp:simplePos x="0" y="0"/>
                      <wp:positionH relativeFrom="column">
                        <wp:posOffset>2972592</wp:posOffset>
                      </wp:positionH>
                      <wp:positionV relativeFrom="paragraph">
                        <wp:posOffset>6401</wp:posOffset>
                      </wp:positionV>
                      <wp:extent cx="0" cy="98425"/>
                      <wp:effectExtent l="0" t="0" r="38100" b="3492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8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6FB33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05pt,.5pt" to="234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20F342A6" w14:textId="151348EC" w:rsidR="00482633" w:rsidRPr="00482633" w:rsidRDefault="00482633" w:rsidP="003A2B60"/>
          <w:p w14:paraId="0BBD3241" w14:textId="77777777" w:rsidR="0020672E" w:rsidRDefault="0020672E" w:rsidP="0020672E"/>
          <w:p w14:paraId="4391B315" w14:textId="1A6D563E" w:rsidR="00A4530C" w:rsidRPr="00A4530C" w:rsidRDefault="00A4530C" w:rsidP="00A4530C">
            <w:pPr>
              <w:rPr>
                <w:sz w:val="20"/>
                <w:szCs w:val="20"/>
              </w:rPr>
            </w:pPr>
          </w:p>
          <w:p w14:paraId="028B2F64" w14:textId="77777777" w:rsidR="00A4530C" w:rsidRPr="00A4530C" w:rsidRDefault="00A4530C" w:rsidP="00A4530C">
            <w:pPr>
              <w:ind w:left="360"/>
              <w:rPr>
                <w:sz w:val="20"/>
                <w:szCs w:val="20"/>
              </w:rPr>
            </w:pPr>
          </w:p>
          <w:p w14:paraId="46DE005D" w14:textId="77777777" w:rsidR="00BA29ED" w:rsidRPr="00226B1E" w:rsidRDefault="00BA29ED" w:rsidP="00BA29ED">
            <w:pPr>
              <w:pStyle w:val="ListParagraph"/>
              <w:rPr>
                <w:sz w:val="20"/>
                <w:szCs w:val="20"/>
              </w:rPr>
            </w:pPr>
          </w:p>
          <w:p w14:paraId="24FF5854" w14:textId="01B427D2" w:rsidR="0015425E" w:rsidRPr="0015425E" w:rsidRDefault="0015425E" w:rsidP="0015425E">
            <w:pPr>
              <w:outlineLvl w:val="3"/>
              <w:rPr>
                <w:b/>
                <w:bCs/>
                <w:sz w:val="16"/>
                <w:szCs w:val="16"/>
              </w:rPr>
            </w:pPr>
          </w:p>
        </w:tc>
      </w:tr>
      <w:bookmarkEnd w:id="0"/>
    </w:tbl>
    <w:p w14:paraId="7038D613" w14:textId="77777777" w:rsidR="007053EC" w:rsidRDefault="007053EC" w:rsidP="003A2B60">
      <w:pPr>
        <w:tabs>
          <w:tab w:val="left" w:pos="990"/>
        </w:tabs>
      </w:pPr>
    </w:p>
    <w:sectPr w:rsidR="007053EC" w:rsidSect="005609BC">
      <w:headerReference w:type="default" r:id="rId11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78F8" w14:textId="77777777" w:rsidR="00812DBC" w:rsidRDefault="00812DBC" w:rsidP="000C45FF">
      <w:r>
        <w:separator/>
      </w:r>
    </w:p>
  </w:endnote>
  <w:endnote w:type="continuationSeparator" w:id="0">
    <w:p w14:paraId="68F7699F" w14:textId="77777777" w:rsidR="00812DBC" w:rsidRDefault="00812DB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CF39" w14:textId="77777777" w:rsidR="00812DBC" w:rsidRDefault="00812DBC" w:rsidP="000C45FF">
      <w:r>
        <w:separator/>
      </w:r>
    </w:p>
  </w:footnote>
  <w:footnote w:type="continuationSeparator" w:id="0">
    <w:p w14:paraId="64FC8B7B" w14:textId="77777777" w:rsidR="00812DBC" w:rsidRDefault="00812DB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0A89" w14:textId="77777777" w:rsidR="00421C42" w:rsidRDefault="00421C4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51851A" wp14:editId="7A6C03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517"/>
    <w:multiLevelType w:val="hybridMultilevel"/>
    <w:tmpl w:val="E3221AD2"/>
    <w:lvl w:ilvl="0" w:tplc="BC300786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3D"/>
    <w:rsid w:val="000014A0"/>
    <w:rsid w:val="000307F4"/>
    <w:rsid w:val="00036450"/>
    <w:rsid w:val="00085521"/>
    <w:rsid w:val="00094499"/>
    <w:rsid w:val="000C45FF"/>
    <w:rsid w:val="000D28F4"/>
    <w:rsid w:val="000E3FD1"/>
    <w:rsid w:val="00112054"/>
    <w:rsid w:val="001525E1"/>
    <w:rsid w:val="0015425E"/>
    <w:rsid w:val="00155061"/>
    <w:rsid w:val="0017479C"/>
    <w:rsid w:val="00180329"/>
    <w:rsid w:val="0019001F"/>
    <w:rsid w:val="00192412"/>
    <w:rsid w:val="001A74A5"/>
    <w:rsid w:val="001B2ABD"/>
    <w:rsid w:val="001E0391"/>
    <w:rsid w:val="001E1759"/>
    <w:rsid w:val="001E42F3"/>
    <w:rsid w:val="001F1ECC"/>
    <w:rsid w:val="001F63E0"/>
    <w:rsid w:val="0020672E"/>
    <w:rsid w:val="002126D9"/>
    <w:rsid w:val="00226A78"/>
    <w:rsid w:val="00226B1E"/>
    <w:rsid w:val="002400EB"/>
    <w:rsid w:val="00243D59"/>
    <w:rsid w:val="002465EC"/>
    <w:rsid w:val="00256CF7"/>
    <w:rsid w:val="002767C0"/>
    <w:rsid w:val="00281FD5"/>
    <w:rsid w:val="00291325"/>
    <w:rsid w:val="002B6853"/>
    <w:rsid w:val="0030481B"/>
    <w:rsid w:val="003156FC"/>
    <w:rsid w:val="003254B5"/>
    <w:rsid w:val="0037121F"/>
    <w:rsid w:val="00391237"/>
    <w:rsid w:val="003A2B60"/>
    <w:rsid w:val="003A6B7D"/>
    <w:rsid w:val="003B06CA"/>
    <w:rsid w:val="003B3F23"/>
    <w:rsid w:val="003E4E6A"/>
    <w:rsid w:val="00401DC1"/>
    <w:rsid w:val="0040443D"/>
    <w:rsid w:val="004071FC"/>
    <w:rsid w:val="00421C42"/>
    <w:rsid w:val="0043385A"/>
    <w:rsid w:val="00445947"/>
    <w:rsid w:val="004468DB"/>
    <w:rsid w:val="00455BF1"/>
    <w:rsid w:val="004813B3"/>
    <w:rsid w:val="00481C68"/>
    <w:rsid w:val="00482633"/>
    <w:rsid w:val="00496591"/>
    <w:rsid w:val="004C63E4"/>
    <w:rsid w:val="004D3011"/>
    <w:rsid w:val="005262AC"/>
    <w:rsid w:val="00547717"/>
    <w:rsid w:val="00552035"/>
    <w:rsid w:val="00556171"/>
    <w:rsid w:val="005609BC"/>
    <w:rsid w:val="005A76D5"/>
    <w:rsid w:val="005E2E49"/>
    <w:rsid w:val="005E39D5"/>
    <w:rsid w:val="00600670"/>
    <w:rsid w:val="0062123A"/>
    <w:rsid w:val="00646E75"/>
    <w:rsid w:val="00665E17"/>
    <w:rsid w:val="006668CE"/>
    <w:rsid w:val="006771D0"/>
    <w:rsid w:val="006D7CA3"/>
    <w:rsid w:val="006F3A79"/>
    <w:rsid w:val="007053EC"/>
    <w:rsid w:val="00715FCB"/>
    <w:rsid w:val="00743101"/>
    <w:rsid w:val="007775E1"/>
    <w:rsid w:val="007867A0"/>
    <w:rsid w:val="007927F5"/>
    <w:rsid w:val="00802CA0"/>
    <w:rsid w:val="00805E64"/>
    <w:rsid w:val="00812DBC"/>
    <w:rsid w:val="008251A8"/>
    <w:rsid w:val="0084181B"/>
    <w:rsid w:val="0086175F"/>
    <w:rsid w:val="008B1FCE"/>
    <w:rsid w:val="008B2A37"/>
    <w:rsid w:val="008C6029"/>
    <w:rsid w:val="009260CD"/>
    <w:rsid w:val="00935FE8"/>
    <w:rsid w:val="00946630"/>
    <w:rsid w:val="00952C25"/>
    <w:rsid w:val="009551C1"/>
    <w:rsid w:val="00974185"/>
    <w:rsid w:val="009850D6"/>
    <w:rsid w:val="009B4C89"/>
    <w:rsid w:val="009C2007"/>
    <w:rsid w:val="009D1070"/>
    <w:rsid w:val="009D59BB"/>
    <w:rsid w:val="009E2981"/>
    <w:rsid w:val="009F7B47"/>
    <w:rsid w:val="00A06AE5"/>
    <w:rsid w:val="00A2118D"/>
    <w:rsid w:val="00A4530C"/>
    <w:rsid w:val="00A82E51"/>
    <w:rsid w:val="00A87D0F"/>
    <w:rsid w:val="00A91F81"/>
    <w:rsid w:val="00AD76E2"/>
    <w:rsid w:val="00B20152"/>
    <w:rsid w:val="00B359E4"/>
    <w:rsid w:val="00B57D98"/>
    <w:rsid w:val="00B70850"/>
    <w:rsid w:val="00B80658"/>
    <w:rsid w:val="00B80874"/>
    <w:rsid w:val="00BA29ED"/>
    <w:rsid w:val="00BA5CA3"/>
    <w:rsid w:val="00BC40BC"/>
    <w:rsid w:val="00BC4619"/>
    <w:rsid w:val="00BC766C"/>
    <w:rsid w:val="00BE0967"/>
    <w:rsid w:val="00C066B6"/>
    <w:rsid w:val="00C32C42"/>
    <w:rsid w:val="00C37BA1"/>
    <w:rsid w:val="00C4674C"/>
    <w:rsid w:val="00C506CF"/>
    <w:rsid w:val="00C539BE"/>
    <w:rsid w:val="00C72BED"/>
    <w:rsid w:val="00C9578B"/>
    <w:rsid w:val="00CB0055"/>
    <w:rsid w:val="00CC3CE6"/>
    <w:rsid w:val="00CC77FD"/>
    <w:rsid w:val="00CD646D"/>
    <w:rsid w:val="00CE41D0"/>
    <w:rsid w:val="00D1373C"/>
    <w:rsid w:val="00D14936"/>
    <w:rsid w:val="00D2522B"/>
    <w:rsid w:val="00D422DE"/>
    <w:rsid w:val="00D5459D"/>
    <w:rsid w:val="00D761F6"/>
    <w:rsid w:val="00DA1F4D"/>
    <w:rsid w:val="00DD172A"/>
    <w:rsid w:val="00E25A26"/>
    <w:rsid w:val="00E27DFD"/>
    <w:rsid w:val="00E4159A"/>
    <w:rsid w:val="00E4381A"/>
    <w:rsid w:val="00E55D74"/>
    <w:rsid w:val="00E85C1E"/>
    <w:rsid w:val="00F60274"/>
    <w:rsid w:val="00F755A1"/>
    <w:rsid w:val="00F77FB9"/>
    <w:rsid w:val="00FA686F"/>
    <w:rsid w:val="00FB068F"/>
    <w:rsid w:val="00FF0389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17F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B4C8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82633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idyapavithran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83\AppData\Local\Microsoft\Office\16.0\DTS\en-US%7b6BED78B8-1570-415A-BEF4-C3A2766341E6%7d\%7bA6FC043D-956E-4F8F-ACF2-304699CED8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4948C0F72486EB794232C9410C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FE0DE-425B-451C-B07B-F15D8CEED561}"/>
      </w:docPartPr>
      <w:docPartBody>
        <w:p w:rsidR="005446EF" w:rsidRDefault="005C1152" w:rsidP="005C1152">
          <w:pPr>
            <w:pStyle w:val="8674948C0F72486EB794232C9410C9D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1ADDC00B06254D73BE5DAD93C07B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262ED-3729-4508-838C-166DCD10A1F3}"/>
      </w:docPartPr>
      <w:docPartBody>
        <w:p w:rsidR="005446EF" w:rsidRDefault="005C1152" w:rsidP="005C1152">
          <w:pPr>
            <w:pStyle w:val="1ADDC00B06254D73BE5DAD93C07BC0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2"/>
    <w:rsid w:val="000119AA"/>
    <w:rsid w:val="00096BAC"/>
    <w:rsid w:val="000F11B2"/>
    <w:rsid w:val="000F7275"/>
    <w:rsid w:val="00331950"/>
    <w:rsid w:val="004B3395"/>
    <w:rsid w:val="005446EF"/>
    <w:rsid w:val="005C1152"/>
    <w:rsid w:val="006B095F"/>
    <w:rsid w:val="00825520"/>
    <w:rsid w:val="008C2DD8"/>
    <w:rsid w:val="00C30AD2"/>
    <w:rsid w:val="00C546C7"/>
    <w:rsid w:val="00C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C115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674948C0F72486EB794232C9410C9DE">
    <w:name w:val="8674948C0F72486EB794232C9410C9DE"/>
    <w:rsid w:val="005C1152"/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115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ADDC00B06254D73BE5DAD93C07BC0A0">
    <w:name w:val="1ADDC00B06254D73BE5DAD93C07BC0A0"/>
    <w:rsid w:val="005C115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{A6FC043D-956E-4F8F-ACF2-304699CED86B}tf00546271_win32.dotx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2022-12-21T10:00:00Z</dcterms:created>
  <dcterms:modified xsi:type="dcterms:W3CDTF">2022-12-21T10:00:00Z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fe68139-55fe-47ac-b111-1b5dc606246f_Enabled">
    <vt:lpwstr>true</vt:lpwstr>
  </property>
  <property fmtid="{D5CDD505-2E9C-101B-9397-08002B2CF9AE}" pid="4" name="MSIP_Label_afe68139-55fe-47ac-b111-1b5dc606246f_SetDate">
    <vt:lpwstr>2022-12-16T05:41:16Z</vt:lpwstr>
  </property>
  <property fmtid="{D5CDD505-2E9C-101B-9397-08002B2CF9AE}" pid="5" name="MSIP_Label_afe68139-55fe-47ac-b111-1b5dc606246f_Method">
    <vt:lpwstr>Standard</vt:lpwstr>
  </property>
  <property fmtid="{D5CDD505-2E9C-101B-9397-08002B2CF9AE}" pid="6" name="MSIP_Label_afe68139-55fe-47ac-b111-1b5dc606246f_Name">
    <vt:lpwstr>Sensitive</vt:lpwstr>
  </property>
  <property fmtid="{D5CDD505-2E9C-101B-9397-08002B2CF9AE}" pid="7" name="MSIP_Label_afe68139-55fe-47ac-b111-1b5dc606246f_SiteId">
    <vt:lpwstr>d05a3c23-81e5-4a77-8091-14140730063b</vt:lpwstr>
  </property>
  <property fmtid="{D5CDD505-2E9C-101B-9397-08002B2CF9AE}" pid="8" name="MSIP_Label_afe68139-55fe-47ac-b111-1b5dc606246f_ActionId">
    <vt:lpwstr>ca6f33a8-47d1-4a1f-af9f-f110c2f60093</vt:lpwstr>
  </property>
  <property fmtid="{D5CDD505-2E9C-101B-9397-08002B2CF9AE}" pid="9" name="MSIP_Label_afe68139-55fe-47ac-b111-1b5dc606246f_ContentBits">
    <vt:lpwstr>0</vt:lpwstr>
  </property>
</Properties>
</file>
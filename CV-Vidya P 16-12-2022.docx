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480"/>
        <w:tblW w:w="1120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37"/>
        <w:gridCol w:w="746"/>
        <w:gridCol w:w="6719"/>
      </w:tblGrid>
      <w:tr w:rsidR="001B2ABD" w14:paraId="72EC59AA" w14:textId="77777777" w:rsidTr="003A2B60">
        <w:trPr>
          <w:trHeight w:val="13033"/>
        </w:trPr>
        <w:tc>
          <w:tcPr>
            <w:tcW w:w="3737" w:type="dxa"/>
          </w:tcPr>
          <w:p w14:paraId="1DA2EEE1" w14:textId="08FF5EC3" w:rsidR="001B2ABD" w:rsidRDefault="001B2ABD" w:rsidP="003A2B60">
            <w:pPr>
              <w:pStyle w:val="Heading3"/>
            </w:pPr>
            <w:bookmarkStart w:id="0" w:name="_Hlk49501839"/>
          </w:p>
          <w:p w14:paraId="0EB2F4B3" w14:textId="77777777" w:rsidR="00036450" w:rsidRDefault="00482633" w:rsidP="003A2B60">
            <w:r>
              <w:rPr>
                <w:noProof/>
              </w:rPr>
              <w:drawing>
                <wp:inline distT="0" distB="0" distL="0" distR="0" wp14:anchorId="4F7998E7" wp14:editId="5BF4F9A0">
                  <wp:extent cx="2200878" cy="3563006"/>
                  <wp:effectExtent l="0" t="0" r="9525" b="0"/>
                  <wp:docPr id="1" name="Picture 1" descr="A person smil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idya.P Photo_20200826_205426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376"/>
                          <a:stretch/>
                        </pic:blipFill>
                        <pic:spPr bwMode="auto">
                          <a:xfrm>
                            <a:off x="0" y="0"/>
                            <a:ext cx="2219236" cy="3592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622B08" w14:textId="77777777" w:rsidR="00036450" w:rsidRDefault="00036450" w:rsidP="003A2B60"/>
          <w:sdt>
            <w:sdtPr>
              <w:id w:val="-1954003311"/>
              <w:placeholder>
                <w:docPart w:val="61BE33F39F934C529BF9E8A59572D669"/>
              </w:placeholder>
              <w:temporary/>
              <w:showingPlcHdr/>
              <w15:appearance w15:val="hidden"/>
            </w:sdtPr>
            <w:sdtContent>
              <w:p w14:paraId="0B1987A2" w14:textId="0087C91F" w:rsidR="00036450" w:rsidRPr="008B2A37" w:rsidRDefault="008B2A37" w:rsidP="003A2B60">
                <w:pPr>
                  <w:pStyle w:val="Heading3"/>
                  <w:rPr>
                    <w:rFonts w:asciiTheme="minorHAnsi" w:eastAsiaTheme="minorEastAsia" w:hAnsiTheme="minorHAnsi" w:cstheme="minorBidi"/>
                    <w:color w:val="auto"/>
                    <w:sz w:val="18"/>
                    <w:szCs w:val="22"/>
                  </w:rPr>
                </w:pPr>
                <w:r w:rsidRPr="00CB0055">
                  <w:t>Contact</w:t>
                </w:r>
              </w:p>
            </w:sdtContent>
          </w:sdt>
          <w:p w14:paraId="6D750E65" w14:textId="1A0D7237" w:rsidR="004D3011" w:rsidRDefault="00974185" w:rsidP="003A2B60">
            <w:r>
              <w:t>Mobile:</w:t>
            </w:r>
          </w:p>
          <w:p w14:paraId="3EB62088" w14:textId="2D309529" w:rsidR="004D3011" w:rsidRDefault="00A82E51" w:rsidP="003A2B60">
            <w:r>
              <w:t>9020240671 ,</w:t>
            </w:r>
            <w:r w:rsidR="00FF4C95">
              <w:t>WhatsApp</w:t>
            </w:r>
            <w:r>
              <w:t xml:space="preserve"> </w:t>
            </w:r>
            <w:r w:rsidR="00CE41D0">
              <w:t>6235145840</w:t>
            </w:r>
          </w:p>
          <w:p w14:paraId="3FD5505F" w14:textId="7D48CC46" w:rsidR="004D3011" w:rsidRDefault="00974185" w:rsidP="003A2B60">
            <w:r>
              <w:t>e-mail:</w:t>
            </w:r>
          </w:p>
          <w:p w14:paraId="757920F4" w14:textId="77777777" w:rsidR="00036450" w:rsidRPr="00E4381A" w:rsidRDefault="00482633" w:rsidP="003A2B60">
            <w:pPr>
              <w:rPr>
                <w:rStyle w:val="Hyperlink"/>
              </w:rPr>
            </w:pPr>
            <w:r>
              <w:t>vidyapavithran@yahoo.com</w:t>
            </w:r>
          </w:p>
          <w:p w14:paraId="5E876523" w14:textId="77777777" w:rsidR="00BE0967" w:rsidRDefault="00BE0967" w:rsidP="003A2B60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Education</w:t>
            </w:r>
          </w:p>
          <w:p w14:paraId="0B3FEB5A" w14:textId="77777777" w:rsidR="00BE0967" w:rsidRPr="00036450" w:rsidRDefault="00BE0967" w:rsidP="003A2B60">
            <w:pPr>
              <w:pStyle w:val="Heading4"/>
            </w:pPr>
            <w:r>
              <w:t>International Institute of Information Technology</w:t>
            </w:r>
          </w:p>
          <w:p w14:paraId="2E3483EF" w14:textId="77777777" w:rsidR="00BE0967" w:rsidRPr="00B359E4" w:rsidRDefault="00BE0967" w:rsidP="003A2B60">
            <w:pPr>
              <w:pStyle w:val="Date"/>
            </w:pPr>
            <w:r>
              <w:t>July 2020</w:t>
            </w:r>
          </w:p>
          <w:p w14:paraId="2FB6300E" w14:textId="77777777" w:rsidR="00BE0967" w:rsidRDefault="00BE0967" w:rsidP="003A2B60"/>
          <w:p w14:paraId="7B5E66D1" w14:textId="77777777" w:rsidR="00BE0967" w:rsidRPr="00B359E4" w:rsidRDefault="00BE0967" w:rsidP="003A2B60">
            <w:pPr>
              <w:pStyle w:val="Heading4"/>
            </w:pPr>
            <w:r>
              <w:t>MBA- Finance</w:t>
            </w:r>
          </w:p>
          <w:p w14:paraId="6F9B690B" w14:textId="77777777" w:rsidR="00BE0967" w:rsidRDefault="00BE0967" w:rsidP="003A2B60">
            <w:pPr>
              <w:pStyle w:val="Date"/>
            </w:pPr>
            <w:r>
              <w:t>2013</w:t>
            </w:r>
          </w:p>
          <w:p w14:paraId="3819B46C" w14:textId="77777777" w:rsidR="00BE0967" w:rsidRPr="009B4C89" w:rsidRDefault="00BE0967" w:rsidP="003A2B60">
            <w:r>
              <w:t>Sikkim Manipal University</w:t>
            </w:r>
          </w:p>
          <w:p w14:paraId="4D2B5C97" w14:textId="77777777" w:rsidR="00BE0967" w:rsidRDefault="00BE0967" w:rsidP="003A2B60"/>
          <w:p w14:paraId="138BE007" w14:textId="77777777" w:rsidR="00BE0967" w:rsidRDefault="00BE0967" w:rsidP="003A2B60">
            <w:pPr>
              <w:pStyle w:val="Heading4"/>
            </w:pPr>
            <w:r>
              <w:t>MSc – IT</w:t>
            </w:r>
          </w:p>
          <w:p w14:paraId="781E37D8" w14:textId="77777777" w:rsidR="00BE0967" w:rsidRDefault="00BE0967" w:rsidP="003A2B60">
            <w:r>
              <w:t>2002</w:t>
            </w:r>
          </w:p>
          <w:p w14:paraId="3A51485D" w14:textId="77777777" w:rsidR="00BE0967" w:rsidRDefault="00BE0967" w:rsidP="003A2B60">
            <w:r>
              <w:t>Sikkim Manipal University</w:t>
            </w:r>
          </w:p>
          <w:p w14:paraId="5B51EB07" w14:textId="77777777" w:rsidR="00BE0967" w:rsidRDefault="00BE0967" w:rsidP="003A2B60"/>
          <w:p w14:paraId="70B2642D" w14:textId="77777777" w:rsidR="00BE0967" w:rsidRDefault="00BE0967" w:rsidP="003A2B60">
            <w:pPr>
              <w:pStyle w:val="Heading4"/>
            </w:pPr>
            <w:r>
              <w:t>BCom-Co Operation</w:t>
            </w:r>
          </w:p>
          <w:p w14:paraId="06B9FD20" w14:textId="77777777" w:rsidR="00BE0967" w:rsidRDefault="00BE0967" w:rsidP="003A2B60">
            <w:r>
              <w:t>1998</w:t>
            </w:r>
          </w:p>
          <w:p w14:paraId="283061F5" w14:textId="77777777" w:rsidR="00BE0967" w:rsidRDefault="00BE0967" w:rsidP="003A2B60">
            <w:r>
              <w:t>MG University</w:t>
            </w:r>
          </w:p>
          <w:p w14:paraId="158C4B09" w14:textId="2EB21FC7" w:rsidR="000D28F4" w:rsidRDefault="000D28F4" w:rsidP="000D28F4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Previous Experience</w:t>
            </w:r>
          </w:p>
          <w:p w14:paraId="7CDFE744" w14:textId="211C55C2" w:rsidR="000D28F4" w:rsidRDefault="000D28F4" w:rsidP="003A2B60">
            <w:r>
              <w:t>1</w:t>
            </w:r>
            <w:r w:rsidR="00243D59">
              <w:t>6</w:t>
            </w:r>
            <w:r>
              <w:t>+ years in listed NBFC</w:t>
            </w:r>
          </w:p>
          <w:p w14:paraId="7B899040" w14:textId="77777777" w:rsidR="00BE0967" w:rsidRDefault="00BE0967" w:rsidP="003A2B60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Personal Details</w:t>
            </w:r>
          </w:p>
          <w:p w14:paraId="676FE37B" w14:textId="77777777" w:rsidR="00BE0967" w:rsidRDefault="00BE0967" w:rsidP="003A2B60">
            <w:r>
              <w:t>Date of Birth 26</w:t>
            </w:r>
            <w:r w:rsidRPr="001F63E0">
              <w:rPr>
                <w:vertAlign w:val="superscript"/>
              </w:rPr>
              <w:t>th</w:t>
            </w:r>
            <w:r>
              <w:t xml:space="preserve"> March 1976</w:t>
            </w:r>
          </w:p>
          <w:p w14:paraId="4A76C5D1" w14:textId="5C09DBB7" w:rsidR="00BE0967" w:rsidRDefault="00BE0967" w:rsidP="003A2B60">
            <w:r>
              <w:t xml:space="preserve">Address: Prem Nivas, Canal Road. N Paravoor, Ernakulam, </w:t>
            </w:r>
          </w:p>
          <w:p w14:paraId="2E3B1564" w14:textId="43A8FFB1" w:rsidR="004D3011" w:rsidRPr="004D3011" w:rsidRDefault="00BE0967" w:rsidP="003A2B60">
            <w:r>
              <w:t>Kerala 683513, India</w:t>
            </w:r>
          </w:p>
        </w:tc>
        <w:tc>
          <w:tcPr>
            <w:tcW w:w="746" w:type="dxa"/>
          </w:tcPr>
          <w:p w14:paraId="2BB05D78" w14:textId="77777777" w:rsidR="001B2ABD" w:rsidRDefault="001B2ABD" w:rsidP="003A2B60">
            <w:pPr>
              <w:tabs>
                <w:tab w:val="left" w:pos="990"/>
              </w:tabs>
            </w:pPr>
          </w:p>
        </w:tc>
        <w:tc>
          <w:tcPr>
            <w:tcW w:w="6719" w:type="dxa"/>
          </w:tcPr>
          <w:p w14:paraId="2AC2208F" w14:textId="77777777" w:rsidR="00291325" w:rsidRDefault="00291325" w:rsidP="00291325">
            <w:pPr>
              <w:pStyle w:val="Heading2"/>
              <w:rPr>
                <w:sz w:val="28"/>
                <w:szCs w:val="28"/>
              </w:rPr>
            </w:pPr>
          </w:p>
          <w:p w14:paraId="6020668F" w14:textId="667CA693" w:rsidR="00291325" w:rsidRDefault="00BC766C" w:rsidP="00291325">
            <w:pPr>
              <w:pStyle w:val="Heading2"/>
              <w:rPr>
                <w:b w:val="0"/>
                <w:bCs w:val="0"/>
                <w:caps w:val="0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482633" w:rsidRPr="00482633">
              <w:rPr>
                <w:sz w:val="28"/>
                <w:szCs w:val="28"/>
              </w:rPr>
              <w:t>Vidya.P</w:t>
            </w:r>
            <w:r w:rsidR="00291325">
              <w:rPr>
                <w:b w:val="0"/>
                <w:bCs w:val="0"/>
                <w:caps w:val="0"/>
              </w:rPr>
              <w:t xml:space="preserve">                                      </w:t>
            </w:r>
            <w:r w:rsidR="00291325" w:rsidRPr="00482633">
              <w:rPr>
                <w:b w:val="0"/>
                <w:bCs w:val="0"/>
                <w:caps w:val="0"/>
              </w:rPr>
              <w:t>Information Technology</w:t>
            </w:r>
          </w:p>
          <w:p w14:paraId="5EEAB1E4" w14:textId="1C60F3D1" w:rsidR="00482633" w:rsidRDefault="00391237" w:rsidP="003A2B60">
            <w:pPr>
              <w:pStyle w:val="Heading2"/>
            </w:pPr>
            <w:r>
              <w:t xml:space="preserve">Key </w:t>
            </w:r>
            <w:sdt>
              <w:sdtPr>
                <w:id w:val="1669594239"/>
                <w:placeholder>
                  <w:docPart w:val="321618B19FE441399BEF56C257DAFEDF"/>
                </w:placeholder>
                <w:temporary/>
                <w:showingPlcHdr/>
                <w15:appearance w15:val="hidden"/>
              </w:sdtPr>
              <w:sdtContent>
                <w:r w:rsidR="00482633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3CC9AE2F" w14:textId="77777777" w:rsidR="00391237" w:rsidRDefault="00391237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</w:t>
            </w:r>
          </w:p>
          <w:p w14:paraId="03B1905C" w14:textId="202C1F7C" w:rsidR="00482633" w:rsidRDefault="0048263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Software Development Lifecycle</w:t>
            </w:r>
          </w:p>
          <w:p w14:paraId="57C0ACCA" w14:textId="0D9B2F0A" w:rsidR="00391237" w:rsidRPr="00C16D55" w:rsidRDefault="00391237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 Analysis</w:t>
            </w:r>
          </w:p>
          <w:p w14:paraId="4DFBD883" w14:textId="77777777" w:rsidR="00482633" w:rsidRPr="00C16D55" w:rsidRDefault="0048263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Process improvement</w:t>
            </w:r>
          </w:p>
          <w:p w14:paraId="51ADF12E" w14:textId="77777777" w:rsidR="00482633" w:rsidRPr="00C16D55" w:rsidRDefault="0048263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Team management</w:t>
            </w:r>
          </w:p>
          <w:p w14:paraId="3B3AB88B" w14:textId="77777777" w:rsidR="00391237" w:rsidRDefault="00391237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Tableau desktop</w:t>
            </w:r>
          </w:p>
          <w:p w14:paraId="10E1A319" w14:textId="47E45DA7" w:rsidR="00391237" w:rsidRDefault="00391237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ASP.net</w:t>
            </w:r>
          </w:p>
          <w:p w14:paraId="1EE99F9E" w14:textId="526B928E" w:rsidR="00CC77FD" w:rsidRDefault="00CC77FD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</w:t>
            </w:r>
            <w:r w:rsidR="006668CE">
              <w:rPr>
                <w:sz w:val="20"/>
                <w:szCs w:val="20"/>
              </w:rPr>
              <w:t>9</w:t>
            </w:r>
            <w:r w:rsidR="00A91F81">
              <w:rPr>
                <w:sz w:val="20"/>
                <w:szCs w:val="20"/>
              </w:rPr>
              <w:t>c</w:t>
            </w:r>
          </w:p>
          <w:p w14:paraId="3BFC2418" w14:textId="77FD51F1" w:rsidR="00CC77FD" w:rsidRPr="00CC77FD" w:rsidRDefault="00CC77FD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PL/SQL</w:t>
            </w:r>
          </w:p>
          <w:p w14:paraId="3CF27B86" w14:textId="77777777" w:rsidR="00482633" w:rsidRPr="00C16D55" w:rsidRDefault="0048263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Software Program functional testing</w:t>
            </w:r>
          </w:p>
          <w:p w14:paraId="1FFA10BA" w14:textId="0AD524D6" w:rsidR="00391237" w:rsidRDefault="00391237" w:rsidP="003A2B60">
            <w:pPr>
              <w:pStyle w:val="Heading2"/>
            </w:pPr>
            <w:r>
              <w:t xml:space="preserve">Soft </w:t>
            </w:r>
            <w:sdt>
              <w:sdtPr>
                <w:id w:val="-272715363"/>
                <w:placeholder>
                  <w:docPart w:val="EB4F835DC84B426281D1E6454CFD7D05"/>
                </w:placeholder>
                <w:temporary/>
                <w:showingPlcHdr/>
                <w15:appearance w15:val="hidden"/>
              </w:sdtPr>
              <w:sdtContent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7A850EF9" w14:textId="77777777" w:rsidR="00391237" w:rsidRPr="00391237" w:rsidRDefault="00391237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16D55">
              <w:rPr>
                <w:sz w:val="20"/>
                <w:szCs w:val="20"/>
              </w:rPr>
              <w:t>Problem resolution</w:t>
            </w:r>
          </w:p>
          <w:p w14:paraId="577961A8" w14:textId="308A51CC" w:rsidR="00391237" w:rsidRDefault="00391237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Thinker</w:t>
            </w:r>
          </w:p>
          <w:p w14:paraId="2D1E4804" w14:textId="6F62C6E5" w:rsidR="00391237" w:rsidRDefault="00391237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Planner</w:t>
            </w:r>
          </w:p>
          <w:p w14:paraId="3B753B6C" w14:textId="26434E3B" w:rsidR="008B2A37" w:rsidRDefault="008B2A37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16D55">
              <w:rPr>
                <w:sz w:val="20"/>
                <w:szCs w:val="20"/>
              </w:rPr>
              <w:t>erformance reviews</w:t>
            </w:r>
          </w:p>
          <w:p w14:paraId="7F1CF716" w14:textId="0D38200F" w:rsidR="001E42F3" w:rsidRDefault="001E42F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management</w:t>
            </w:r>
          </w:p>
          <w:p w14:paraId="3D328C1B" w14:textId="7E471B82" w:rsidR="001E42F3" w:rsidRPr="008B2A37" w:rsidRDefault="001E42F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Management</w:t>
            </w:r>
          </w:p>
          <w:p w14:paraId="2E12B9E0" w14:textId="5AAD1CC4" w:rsidR="00391237" w:rsidRDefault="00391237" w:rsidP="003A2B60">
            <w:pPr>
              <w:pStyle w:val="Heading2"/>
            </w:pPr>
            <w:r>
              <w:t>Career timeline</w:t>
            </w:r>
          </w:p>
          <w:p w14:paraId="7A30106E" w14:textId="3BE0A184" w:rsidR="00482633" w:rsidRDefault="00D761F6" w:rsidP="003A2B60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33A11AF9" wp14:editId="41CD116D">
                      <wp:simplePos x="0" y="0"/>
                      <wp:positionH relativeFrom="column">
                        <wp:posOffset>459586</wp:posOffset>
                      </wp:positionH>
                      <wp:positionV relativeFrom="paragraph">
                        <wp:posOffset>18003</wp:posOffset>
                      </wp:positionV>
                      <wp:extent cx="3107724" cy="880831"/>
                      <wp:effectExtent l="0" t="0" r="9271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7724" cy="880831"/>
                                <a:chOff x="0" y="0"/>
                                <a:chExt cx="3107724" cy="880831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494030" cy="22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EBC482" w14:textId="59151424" w:rsidR="00935FE8" w:rsidRPr="00935FE8" w:rsidRDefault="00935FE8" w:rsidP="00935F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 w:rsidRPr="00935FE8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BCom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494270" y="659027"/>
                                  <a:ext cx="494030" cy="22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AC4766" w14:textId="569562A6" w:rsidR="00935FE8" w:rsidRPr="00935FE8" w:rsidRDefault="00935FE8" w:rsidP="00935F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MSc-IT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1524000" y="659027"/>
                                  <a:ext cx="494030" cy="221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8D54AE" w14:textId="1B0ABC0B" w:rsidR="00935FE8" w:rsidRPr="00935FE8" w:rsidRDefault="00935FE8" w:rsidP="00935F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MBA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2306594" y="650790"/>
                                  <a:ext cx="494030" cy="22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DCBC41" w14:textId="493B1B18" w:rsidR="00935FE8" w:rsidRPr="00935FE8" w:rsidRDefault="00935FE8" w:rsidP="00935F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AIML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238897" y="214184"/>
                                  <a:ext cx="0" cy="1070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749643" y="551936"/>
                                  <a:ext cx="0" cy="1153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H="1">
                                  <a:off x="2512540" y="560173"/>
                                  <a:ext cx="0" cy="984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1804086" y="551936"/>
                                  <a:ext cx="0" cy="1070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1268627" y="115330"/>
                                  <a:ext cx="1828422" cy="82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375718" y="8236"/>
                                  <a:ext cx="1606347" cy="221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6538B" w14:textId="1E2BF43B" w:rsidR="00935FE8" w:rsidRPr="00935FE8" w:rsidRDefault="00935FE8" w:rsidP="00935F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M</w:t>
                                    </w:r>
                                    <w:r w:rsidR="00974185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>anappuram Finance Ltd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 flipV="1">
                                  <a:off x="1287162" y="95765"/>
                                  <a:ext cx="0" cy="2059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3099486" y="115330"/>
                                  <a:ext cx="8238" cy="2306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A11AF9" id="Group 26" o:spid="_x0000_s1026" style="position:absolute;left:0;text-align:left;margin-left:36.2pt;margin-top:1.4pt;width:244.7pt;height:69.35pt;z-index:251677696;mso-height-relative:margin" coordsize="31077,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">
                      <v:rect id="Rectangle 5" o:spid="_x0000_s1027" style="position:absolute;width:4940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" fillcolor="#345c7d [1604]" stroked="f" strokeweight="1pt">
                        <v:textbox>
                          <w:txbxContent>
                            <w:p w14:paraId="02EBC482" w14:textId="59151424" w:rsidR="00935FE8" w:rsidRPr="00935FE8" w:rsidRDefault="00935FE8" w:rsidP="00935FE8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935FE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BCom</w:t>
                              </w:r>
                            </w:p>
                          </w:txbxContent>
                        </v:textbox>
                      </v:rect>
                      <v:rect id="Rectangle 6" o:spid="_x0000_s1028" style="position:absolute;left:4942;top:6590;width:4941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" fillcolor="#345c7d [1604]" stroked="f" strokeweight="1pt">
                        <v:textbox>
                          <w:txbxContent>
                            <w:p w14:paraId="49AC4766" w14:textId="569562A6" w:rsidR="00935FE8" w:rsidRPr="00935FE8" w:rsidRDefault="00935FE8" w:rsidP="00935FE8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MSc-IT</w:t>
                              </w:r>
                            </w:p>
                          </w:txbxContent>
                        </v:textbox>
                      </v:rect>
                      <v:rect id="Rectangle 8" o:spid="_x0000_s1029" style="position:absolute;left:15240;top:6590;width:4940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" fillcolor="#345c7d [1604]" stroked="f" strokeweight="1pt">
                        <v:textbox>
                          <w:txbxContent>
                            <w:p w14:paraId="678D54AE" w14:textId="1B0ABC0B" w:rsidR="00935FE8" w:rsidRPr="00935FE8" w:rsidRDefault="00935FE8" w:rsidP="00935FE8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MBA</w:t>
                              </w:r>
                            </w:p>
                          </w:txbxContent>
                        </v:textbox>
                      </v:rect>
                      <v:rect id="Rectangle 9" o:spid="_x0000_s1030" style="position:absolute;left:23065;top:6507;width:4941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" fillcolor="#345c7d [1604]" stroked="f" strokeweight="1pt">
                        <v:textbox>
                          <w:txbxContent>
                            <w:p w14:paraId="05DCBC41" w14:textId="493B1B18" w:rsidR="00935FE8" w:rsidRPr="00935FE8" w:rsidRDefault="00935FE8" w:rsidP="00935FE8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AIML</w:t>
                              </w:r>
                            </w:p>
                          </w:txbxContent>
                        </v:textbox>
                      </v:rect>
                      <v:line id="Straight Connector 10" o:spid="_x0000_s1031" style="position:absolute;visibility:visible;mso-wrap-style:square" from="2388,2141" to="2388,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94b6d2 [3204]" strokeweight=".5pt">
                        <v:stroke joinstyle="miter"/>
                      </v:line>
                      <v:line id="Straight Connector 12" o:spid="_x0000_s1032" style="position:absolute;visibility:visible;mso-wrap-style:square" from="7496,5519" to="7496,6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94b6d2 [3204]" strokeweight=".5pt">
                        <v:stroke joinstyle="miter"/>
                      </v:line>
                      <v:line id="Straight Connector 14" o:spid="_x0000_s1033" style="position:absolute;flip:x;visibility:visible;mso-wrap-style:square" from="25125,5601" to="25125,6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94b6d2 [3204]" strokeweight=".5pt">
                        <v:stroke joinstyle="miter"/>
                      </v:line>
                      <v:line id="Straight Connector 17" o:spid="_x0000_s1034" style="position:absolute;visibility:visible;mso-wrap-style:square" from="18040,5519" to="18040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94b6d2 [3204]" strokeweight=".5pt">
                        <v:stroke joinstyle="miter"/>
                      </v:line>
                      <v:line id="Straight Connector 18" o:spid="_x0000_s1035" style="position:absolute;visibility:visible;mso-wrap-style:square" from="12686,1153" to="30970,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94b6d2 [3204]" strokeweight=".5pt">
                        <v:stroke joinstyle="miter"/>
                      </v:line>
                      <v:rect id="Rectangle 7" o:spid="_x0000_s1036" style="position:absolute;left:13757;top:82;width:16063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" fillcolor="#345c7d [1604]" stroked="f" strokeweight="1pt">
                        <v:textbox>
                          <w:txbxContent>
                            <w:p w14:paraId="3BF6538B" w14:textId="1E2BF43B" w:rsidR="00935FE8" w:rsidRPr="00935FE8" w:rsidRDefault="00935FE8" w:rsidP="00935FE8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M</w:t>
                              </w:r>
                              <w:r w:rsidR="00974185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anappuram Finance Ltd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4" o:spid="_x0000_s1037" type="#_x0000_t32" style="position:absolute;left:12871;top:957;width:0;height:20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94b6d2 [3204]" strokeweight=".5pt">
                        <v:stroke endarrow="block" joinstyle="miter"/>
                      </v:shape>
                      <v:shape id="Straight Arrow Connector 25" o:spid="_x0000_s1038" type="#_x0000_t32" style="position:absolute;left:30994;top:1153;width:83;height:2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94b6d2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3555D7F5" w14:textId="7A0403B0" w:rsidR="00D14936" w:rsidRPr="00D14936" w:rsidRDefault="00D14936" w:rsidP="003A2B60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6014" w:type="dxa"/>
              <w:tblInd w:w="7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355D7E" w:themeFill="accent1" w:themeFillShade="80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879"/>
              <w:gridCol w:w="898"/>
              <w:gridCol w:w="1022"/>
              <w:gridCol w:w="995"/>
              <w:gridCol w:w="1308"/>
            </w:tblGrid>
            <w:tr w:rsidR="00481C68" w:rsidRPr="00D14936" w14:paraId="17F8B5B1" w14:textId="77777777" w:rsidTr="009C2007">
              <w:trPr>
                <w:trHeight w:val="217"/>
              </w:trPr>
              <w:tc>
                <w:tcPr>
                  <w:tcW w:w="912" w:type="dxa"/>
                  <w:shd w:val="clear" w:color="auto" w:fill="355D7E" w:themeFill="accent1" w:themeFillShade="80"/>
                  <w:vAlign w:val="center"/>
                </w:tcPr>
                <w:p w14:paraId="32DB847A" w14:textId="77AB3C0F" w:rsidR="00D14936" w:rsidRPr="00D14936" w:rsidRDefault="00D14936" w:rsidP="00CE41D0">
                  <w:pPr>
                    <w:pStyle w:val="ListParagraph"/>
                    <w:framePr w:hSpace="180" w:wrap="around" w:hAnchor="text" w:y="-480"/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1998</w:t>
                  </w:r>
                </w:p>
              </w:tc>
              <w:tc>
                <w:tcPr>
                  <w:tcW w:w="879" w:type="dxa"/>
                  <w:shd w:val="clear" w:color="auto" w:fill="355D7E" w:themeFill="accent1" w:themeFillShade="80"/>
                  <w:vAlign w:val="center"/>
                </w:tcPr>
                <w:p w14:paraId="2A76018E" w14:textId="42C52370" w:rsidR="00D14936" w:rsidRPr="00D14936" w:rsidRDefault="00D14936" w:rsidP="00CE41D0">
                  <w:pPr>
                    <w:pStyle w:val="ListParagraph"/>
                    <w:framePr w:hSpace="180" w:wrap="around" w:hAnchor="text" w:y="-480"/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2000</w:t>
                  </w:r>
                </w:p>
              </w:tc>
              <w:tc>
                <w:tcPr>
                  <w:tcW w:w="898" w:type="dxa"/>
                  <w:shd w:val="clear" w:color="auto" w:fill="355D7E" w:themeFill="accent1" w:themeFillShade="80"/>
                  <w:vAlign w:val="center"/>
                </w:tcPr>
                <w:p w14:paraId="0C267822" w14:textId="249830E3" w:rsidR="00D14936" w:rsidRPr="00D14936" w:rsidRDefault="00D14936" w:rsidP="00CE41D0">
                  <w:pPr>
                    <w:pStyle w:val="ListParagraph"/>
                    <w:framePr w:hSpace="180" w:wrap="around" w:hAnchor="text" w:y="-480"/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2006</w:t>
                  </w:r>
                </w:p>
              </w:tc>
              <w:tc>
                <w:tcPr>
                  <w:tcW w:w="1022" w:type="dxa"/>
                  <w:shd w:val="clear" w:color="auto" w:fill="355D7E" w:themeFill="accent1" w:themeFillShade="80"/>
                  <w:vAlign w:val="center"/>
                </w:tcPr>
                <w:p w14:paraId="3ADB7822" w14:textId="5861D570" w:rsidR="00D14936" w:rsidRPr="00D14936" w:rsidRDefault="00D14936" w:rsidP="00CE41D0">
                  <w:pPr>
                    <w:pStyle w:val="ListParagraph"/>
                    <w:framePr w:hSpace="180" w:wrap="around" w:hAnchor="text" w:y="-480"/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2013</w:t>
                  </w:r>
                </w:p>
              </w:tc>
              <w:tc>
                <w:tcPr>
                  <w:tcW w:w="995" w:type="dxa"/>
                  <w:shd w:val="clear" w:color="auto" w:fill="355D7E" w:themeFill="accent1" w:themeFillShade="80"/>
                  <w:vAlign w:val="center"/>
                </w:tcPr>
                <w:p w14:paraId="109C8AA5" w14:textId="001AC741" w:rsidR="00D14936" w:rsidRPr="00D14936" w:rsidRDefault="00D14936" w:rsidP="00CE41D0">
                  <w:pPr>
                    <w:pStyle w:val="ListParagraph"/>
                    <w:framePr w:hSpace="180" w:wrap="around" w:hAnchor="text" w:y="-480"/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2020</w:t>
                  </w:r>
                </w:p>
              </w:tc>
              <w:tc>
                <w:tcPr>
                  <w:tcW w:w="1308" w:type="dxa"/>
                  <w:shd w:val="clear" w:color="auto" w:fill="355D7E" w:themeFill="accent1" w:themeFillShade="80"/>
                  <w:vAlign w:val="bottom"/>
                </w:tcPr>
                <w:p w14:paraId="607F8AB2" w14:textId="580867D1" w:rsidR="00D14936" w:rsidRPr="00D14936" w:rsidRDefault="00D14936" w:rsidP="00CE41D0">
                  <w:pPr>
                    <w:pStyle w:val="ListParagraph"/>
                    <w:framePr w:hSpace="180" w:wrap="around" w:hAnchor="text" w:y="-480"/>
                    <w:tabs>
                      <w:tab w:val="left" w:pos="778"/>
                      <w:tab w:val="left" w:pos="1025"/>
                    </w:tabs>
                    <w:ind w:left="0"/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</w:pPr>
                  <w:r w:rsidRPr="00D14936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>Till date</w:t>
                  </w:r>
                  <w:r w:rsidR="00481C68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ab/>
                  </w:r>
                  <w:r w:rsidR="00481C68">
                    <w:rPr>
                      <w:b/>
                      <w:bCs/>
                      <w:color w:val="D9D9D9" w:themeColor="background1" w:themeShade="D9"/>
                      <w:sz w:val="16"/>
                      <w:szCs w:val="16"/>
                    </w:rPr>
                    <w:tab/>
                  </w:r>
                </w:p>
              </w:tc>
            </w:tr>
          </w:tbl>
          <w:p w14:paraId="3728CA09" w14:textId="58387E1F" w:rsidR="00D14936" w:rsidRPr="00C16D55" w:rsidRDefault="00D14936" w:rsidP="003A2B60">
            <w:pPr>
              <w:pStyle w:val="ListParagraph"/>
              <w:rPr>
                <w:sz w:val="20"/>
                <w:szCs w:val="20"/>
              </w:rPr>
            </w:pPr>
          </w:p>
          <w:p w14:paraId="20F342A6" w14:textId="31C0FDC9" w:rsidR="00482633" w:rsidRPr="00482633" w:rsidRDefault="00482633" w:rsidP="003A2B60"/>
          <w:sdt>
            <w:sdtPr>
              <w:id w:val="1001553383"/>
              <w:placeholder>
                <w:docPart w:val="93ECB84ACD6240E687913FBA9B334B2D"/>
              </w:placeholder>
              <w:temporary/>
              <w:showingPlcHdr/>
              <w15:appearance w15:val="hidden"/>
            </w:sdtPr>
            <w:sdtContent>
              <w:p w14:paraId="2F50A95B" w14:textId="77777777" w:rsidR="00036450" w:rsidRDefault="00036450" w:rsidP="003A2B6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47DD3BC" w14:textId="23F7ADFB" w:rsidR="00482633" w:rsidRDefault="00482633" w:rsidP="003A2B60">
            <w:pPr>
              <w:pStyle w:val="Heading4"/>
            </w:pPr>
            <w:r>
              <w:t xml:space="preserve">Manappuram Finance Limited. </w:t>
            </w:r>
          </w:p>
          <w:p w14:paraId="6FDA3319" w14:textId="4F64D688" w:rsidR="00085521" w:rsidRDefault="00085521" w:rsidP="00085521">
            <w:r>
              <w:t>2020-10 Current</w:t>
            </w:r>
          </w:p>
          <w:p w14:paraId="6A86FB0B" w14:textId="0C2B64C1" w:rsidR="00085521" w:rsidRPr="006F3A79" w:rsidRDefault="00085521" w:rsidP="00085521">
            <w:pPr>
              <w:rPr>
                <w:b/>
                <w:bCs/>
                <w:sz w:val="16"/>
                <w:szCs w:val="16"/>
              </w:rPr>
            </w:pPr>
            <w:r>
              <w:t xml:space="preserve"> </w:t>
            </w:r>
            <w:r w:rsidRPr="006F3A79">
              <w:rPr>
                <w:b/>
                <w:bCs/>
                <w:sz w:val="16"/>
                <w:szCs w:val="16"/>
              </w:rPr>
              <w:t>Senior Manager-</w:t>
            </w:r>
            <w:r w:rsidR="006F3A79" w:rsidRPr="006F3A79">
              <w:rPr>
                <w:b/>
                <w:bCs/>
                <w:sz w:val="16"/>
                <w:szCs w:val="16"/>
              </w:rPr>
              <w:t>Database &amp; Document Audit</w:t>
            </w:r>
          </w:p>
          <w:p w14:paraId="656A7375" w14:textId="3F12FD55" w:rsidR="006F3A79" w:rsidRDefault="006F3A79" w:rsidP="006F3A7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Management Audit</w:t>
            </w:r>
          </w:p>
          <w:p w14:paraId="5B2FAEFA" w14:textId="24F2B9F0" w:rsidR="006F3A79" w:rsidRPr="00226B1E" w:rsidRDefault="006F3A79" w:rsidP="00226B1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based Audit</w:t>
            </w:r>
          </w:p>
          <w:p w14:paraId="2A30BEAC" w14:textId="77777777" w:rsidR="00482633" w:rsidRPr="005E0B58" w:rsidRDefault="00482633" w:rsidP="003A2B60">
            <w:pPr>
              <w:pStyle w:val="Heading4"/>
              <w:rPr>
                <w:bCs/>
                <w:sz w:val="16"/>
                <w:szCs w:val="16"/>
              </w:rPr>
            </w:pPr>
            <w:r w:rsidRPr="00036450">
              <w:t xml:space="preserve"> </w:t>
            </w:r>
            <w:r w:rsidRPr="005E0B58">
              <w:rPr>
                <w:sz w:val="16"/>
                <w:szCs w:val="16"/>
              </w:rPr>
              <w:t>Senior Manager- IT Application Management Department -- Data Analyst</w:t>
            </w:r>
          </w:p>
          <w:p w14:paraId="2B0F8B20" w14:textId="53AB6099" w:rsidR="00482633" w:rsidRPr="005E0B58" w:rsidRDefault="00482633" w:rsidP="003A2B60">
            <w:pPr>
              <w:pStyle w:val="Date"/>
              <w:rPr>
                <w:szCs w:val="18"/>
              </w:rPr>
            </w:pPr>
            <w:r w:rsidRPr="005E0B58">
              <w:rPr>
                <w:szCs w:val="18"/>
              </w:rPr>
              <w:t>2019-04</w:t>
            </w:r>
            <w:r w:rsidR="00A82E51">
              <w:rPr>
                <w:szCs w:val="18"/>
              </w:rPr>
              <w:t xml:space="preserve"> to 2020-10</w:t>
            </w:r>
            <w:r w:rsidRPr="005E0B58">
              <w:rPr>
                <w:szCs w:val="18"/>
              </w:rPr>
              <w:t xml:space="preserve"> </w:t>
            </w:r>
          </w:p>
          <w:p w14:paraId="5B3F2B9B" w14:textId="79327E82" w:rsidR="000307F4" w:rsidRDefault="000307F4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Scheduled, automated MIS report creations on real time environment.</w:t>
            </w:r>
          </w:p>
          <w:p w14:paraId="212C384A" w14:textId="62B3CAD0" w:rsidR="000307F4" w:rsidRPr="000307F4" w:rsidRDefault="000307F4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Financial Statements to Board of directors, RBI etc.</w:t>
            </w:r>
          </w:p>
          <w:p w14:paraId="0E591EC6" w14:textId="41CA4F78" w:rsidR="00482633" w:rsidRPr="00113CE4" w:rsidRDefault="0048263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3CE4">
              <w:rPr>
                <w:sz w:val="20"/>
                <w:szCs w:val="20"/>
              </w:rPr>
              <w:t>Implementation of cost-saving initiatives that addressed long-standing problems.</w:t>
            </w:r>
          </w:p>
          <w:p w14:paraId="0BFE44BC" w14:textId="77777777" w:rsidR="00482633" w:rsidRPr="00113CE4" w:rsidRDefault="0048263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3CE4">
              <w:rPr>
                <w:sz w:val="20"/>
                <w:szCs w:val="20"/>
              </w:rPr>
              <w:t>Worked with stakeholders to understand needs and provide Governance Reporting services.</w:t>
            </w:r>
          </w:p>
          <w:p w14:paraId="349F999E" w14:textId="77777777" w:rsidR="00482633" w:rsidRPr="00113CE4" w:rsidRDefault="0048263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3CE4">
              <w:rPr>
                <w:sz w:val="20"/>
                <w:szCs w:val="20"/>
              </w:rPr>
              <w:t>Resolving data access problems, improved operations and provided exceptional client support.</w:t>
            </w:r>
          </w:p>
          <w:p w14:paraId="69D51A83" w14:textId="77777777" w:rsidR="00482633" w:rsidRPr="00113CE4" w:rsidRDefault="0048263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3CE4">
              <w:rPr>
                <w:sz w:val="20"/>
                <w:szCs w:val="20"/>
              </w:rPr>
              <w:lastRenderedPageBreak/>
              <w:t>Implemented consolidated and automated business reports by using various business data.</w:t>
            </w:r>
          </w:p>
          <w:p w14:paraId="2F6704CF" w14:textId="77777777" w:rsidR="00482633" w:rsidRPr="004D3011" w:rsidRDefault="00482633" w:rsidP="003A2B60">
            <w:pPr>
              <w:pStyle w:val="Heading4"/>
              <w:rPr>
                <w:bCs/>
              </w:rPr>
            </w:pPr>
            <w:r>
              <w:t>Senior Manager</w:t>
            </w:r>
            <w:r w:rsidRPr="004D3011">
              <w:t xml:space="preserve"> </w:t>
            </w:r>
            <w:r>
              <w:t>- IT Application Management Department</w:t>
            </w:r>
          </w:p>
          <w:p w14:paraId="5C0E3DBB" w14:textId="092CBBC2" w:rsidR="002767C0" w:rsidRDefault="002767C0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management process</w:t>
            </w:r>
          </w:p>
          <w:p w14:paraId="142BBBD9" w14:textId="2ACC64E4" w:rsidR="008B2A37" w:rsidRPr="008B2A37" w:rsidRDefault="008B2A37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Governance, Risk and Compliance </w:t>
            </w:r>
          </w:p>
          <w:p w14:paraId="3BD23C21" w14:textId="38A287FA" w:rsidR="00482633" w:rsidRPr="00597F8F" w:rsidRDefault="0048263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7F8F">
              <w:rPr>
                <w:sz w:val="20"/>
                <w:szCs w:val="20"/>
              </w:rPr>
              <w:t xml:space="preserve">Performed </w:t>
            </w:r>
            <w:r w:rsidR="000307F4">
              <w:rPr>
                <w:sz w:val="20"/>
                <w:szCs w:val="20"/>
              </w:rPr>
              <w:t>SDLC process</w:t>
            </w:r>
          </w:p>
          <w:p w14:paraId="130AAB00" w14:textId="77777777" w:rsidR="001F63E0" w:rsidRDefault="00482633" w:rsidP="003A2B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7F8F">
              <w:rPr>
                <w:sz w:val="20"/>
                <w:szCs w:val="20"/>
              </w:rPr>
              <w:t xml:space="preserve">Developed </w:t>
            </w:r>
            <w:r w:rsidR="008B2A37">
              <w:rPr>
                <w:sz w:val="20"/>
                <w:szCs w:val="20"/>
              </w:rPr>
              <w:t xml:space="preserve">scheduled </w:t>
            </w:r>
            <w:r w:rsidRPr="00597F8F">
              <w:rPr>
                <w:sz w:val="20"/>
                <w:szCs w:val="20"/>
              </w:rPr>
              <w:t xml:space="preserve">database </w:t>
            </w:r>
            <w:r w:rsidR="008B2A37">
              <w:rPr>
                <w:sz w:val="20"/>
                <w:szCs w:val="20"/>
              </w:rPr>
              <w:t>back end pro</w:t>
            </w:r>
            <w:r w:rsidR="000307F4">
              <w:rPr>
                <w:sz w:val="20"/>
                <w:szCs w:val="20"/>
              </w:rPr>
              <w:t>cesses</w:t>
            </w:r>
          </w:p>
          <w:p w14:paraId="24FF5854" w14:textId="7F664FA7" w:rsidR="00CE41D0" w:rsidRPr="00CE41D0" w:rsidRDefault="00CE41D0" w:rsidP="00CE41D0">
            <w:pPr>
              <w:ind w:left="360"/>
              <w:rPr>
                <w:sz w:val="20"/>
                <w:szCs w:val="20"/>
              </w:rPr>
            </w:pPr>
          </w:p>
        </w:tc>
      </w:tr>
      <w:bookmarkEnd w:id="0"/>
    </w:tbl>
    <w:p w14:paraId="7038D613" w14:textId="77777777" w:rsidR="007053EC" w:rsidRDefault="007053EC" w:rsidP="003A2B60">
      <w:pPr>
        <w:tabs>
          <w:tab w:val="left" w:pos="990"/>
        </w:tabs>
      </w:pPr>
    </w:p>
    <w:sectPr w:rsidR="007053EC" w:rsidSect="005609BC">
      <w:headerReference w:type="default" r:id="rId11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03F7B" w14:textId="77777777" w:rsidR="0086175F" w:rsidRDefault="0086175F" w:rsidP="000C45FF">
      <w:r>
        <w:separator/>
      </w:r>
    </w:p>
  </w:endnote>
  <w:endnote w:type="continuationSeparator" w:id="0">
    <w:p w14:paraId="64188568" w14:textId="77777777" w:rsidR="0086175F" w:rsidRDefault="0086175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EEFA" w14:textId="77777777" w:rsidR="0086175F" w:rsidRDefault="0086175F" w:rsidP="000C45FF">
      <w:r>
        <w:separator/>
      </w:r>
    </w:p>
  </w:footnote>
  <w:footnote w:type="continuationSeparator" w:id="0">
    <w:p w14:paraId="6DA681FE" w14:textId="77777777" w:rsidR="0086175F" w:rsidRDefault="0086175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50A89" w14:textId="77777777" w:rsidR="00421C42" w:rsidRDefault="00421C4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51851A" wp14:editId="7A6C037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5517"/>
    <w:multiLevelType w:val="hybridMultilevel"/>
    <w:tmpl w:val="E3221AD2"/>
    <w:lvl w:ilvl="0" w:tplc="BC300786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3D"/>
    <w:rsid w:val="000014A0"/>
    <w:rsid w:val="000307F4"/>
    <w:rsid w:val="00036450"/>
    <w:rsid w:val="00085521"/>
    <w:rsid w:val="00094499"/>
    <w:rsid w:val="000C45FF"/>
    <w:rsid w:val="000D28F4"/>
    <w:rsid w:val="000E3FD1"/>
    <w:rsid w:val="00112054"/>
    <w:rsid w:val="001525E1"/>
    <w:rsid w:val="00180329"/>
    <w:rsid w:val="0019001F"/>
    <w:rsid w:val="00192412"/>
    <w:rsid w:val="001A74A5"/>
    <w:rsid w:val="001B2ABD"/>
    <w:rsid w:val="001E0391"/>
    <w:rsid w:val="001E1759"/>
    <w:rsid w:val="001E42F3"/>
    <w:rsid w:val="001F1ECC"/>
    <w:rsid w:val="001F63E0"/>
    <w:rsid w:val="002126D9"/>
    <w:rsid w:val="00226B1E"/>
    <w:rsid w:val="002400EB"/>
    <w:rsid w:val="00243D59"/>
    <w:rsid w:val="002465EC"/>
    <w:rsid w:val="00256CF7"/>
    <w:rsid w:val="002767C0"/>
    <w:rsid w:val="00281FD5"/>
    <w:rsid w:val="00291325"/>
    <w:rsid w:val="0030481B"/>
    <w:rsid w:val="003156FC"/>
    <w:rsid w:val="003254B5"/>
    <w:rsid w:val="0037121F"/>
    <w:rsid w:val="00391237"/>
    <w:rsid w:val="003A2B60"/>
    <w:rsid w:val="003A6B7D"/>
    <w:rsid w:val="003B06CA"/>
    <w:rsid w:val="003B3F23"/>
    <w:rsid w:val="00401DC1"/>
    <w:rsid w:val="0040443D"/>
    <w:rsid w:val="004071FC"/>
    <w:rsid w:val="00421C42"/>
    <w:rsid w:val="00445947"/>
    <w:rsid w:val="004468DB"/>
    <w:rsid w:val="00455BF1"/>
    <w:rsid w:val="004813B3"/>
    <w:rsid w:val="00481C68"/>
    <w:rsid w:val="00482633"/>
    <w:rsid w:val="00496591"/>
    <w:rsid w:val="004C63E4"/>
    <w:rsid w:val="004D3011"/>
    <w:rsid w:val="005262AC"/>
    <w:rsid w:val="00556171"/>
    <w:rsid w:val="005609BC"/>
    <w:rsid w:val="005A76D5"/>
    <w:rsid w:val="005E2E49"/>
    <w:rsid w:val="005E39D5"/>
    <w:rsid w:val="00600670"/>
    <w:rsid w:val="0062123A"/>
    <w:rsid w:val="00646E75"/>
    <w:rsid w:val="00665E17"/>
    <w:rsid w:val="006668CE"/>
    <w:rsid w:val="006771D0"/>
    <w:rsid w:val="006F3A79"/>
    <w:rsid w:val="007053EC"/>
    <w:rsid w:val="00715FCB"/>
    <w:rsid w:val="00743101"/>
    <w:rsid w:val="007775E1"/>
    <w:rsid w:val="007867A0"/>
    <w:rsid w:val="007927F5"/>
    <w:rsid w:val="00802CA0"/>
    <w:rsid w:val="0086175F"/>
    <w:rsid w:val="008B1FCE"/>
    <w:rsid w:val="008B2A37"/>
    <w:rsid w:val="008C6029"/>
    <w:rsid w:val="009260CD"/>
    <w:rsid w:val="00935FE8"/>
    <w:rsid w:val="00952C25"/>
    <w:rsid w:val="009551C1"/>
    <w:rsid w:val="00974185"/>
    <w:rsid w:val="009850D6"/>
    <w:rsid w:val="009B4C89"/>
    <w:rsid w:val="009C2007"/>
    <w:rsid w:val="009E2981"/>
    <w:rsid w:val="00A2118D"/>
    <w:rsid w:val="00A82E51"/>
    <w:rsid w:val="00A87D0F"/>
    <w:rsid w:val="00A91F81"/>
    <w:rsid w:val="00AD76E2"/>
    <w:rsid w:val="00B20152"/>
    <w:rsid w:val="00B359E4"/>
    <w:rsid w:val="00B57D98"/>
    <w:rsid w:val="00B70850"/>
    <w:rsid w:val="00B80658"/>
    <w:rsid w:val="00BC766C"/>
    <w:rsid w:val="00BE0967"/>
    <w:rsid w:val="00C066B6"/>
    <w:rsid w:val="00C37BA1"/>
    <w:rsid w:val="00C4674C"/>
    <w:rsid w:val="00C506CF"/>
    <w:rsid w:val="00C539BE"/>
    <w:rsid w:val="00C72BED"/>
    <w:rsid w:val="00C9578B"/>
    <w:rsid w:val="00CB0055"/>
    <w:rsid w:val="00CC3CE6"/>
    <w:rsid w:val="00CC77FD"/>
    <w:rsid w:val="00CE41D0"/>
    <w:rsid w:val="00D14936"/>
    <w:rsid w:val="00D2522B"/>
    <w:rsid w:val="00D422DE"/>
    <w:rsid w:val="00D5459D"/>
    <w:rsid w:val="00D761F6"/>
    <w:rsid w:val="00DA1F4D"/>
    <w:rsid w:val="00DD172A"/>
    <w:rsid w:val="00E25A26"/>
    <w:rsid w:val="00E27DFD"/>
    <w:rsid w:val="00E4159A"/>
    <w:rsid w:val="00E4381A"/>
    <w:rsid w:val="00E55D74"/>
    <w:rsid w:val="00F60274"/>
    <w:rsid w:val="00F77FB9"/>
    <w:rsid w:val="00FA686F"/>
    <w:rsid w:val="00FB068F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17FF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9B4C8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482633"/>
    <w:pPr>
      <w:spacing w:after="160" w:line="259" w:lineRule="auto"/>
      <w:ind w:left="720"/>
      <w:contextualSpacing/>
    </w:pPr>
    <w:rPr>
      <w:rFonts w:eastAsia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83\AppData\Local\Microsoft\Office\16.0\DTS\en-US%7b6BED78B8-1570-415A-BEF4-C3A2766341E6%7d\%7bA6FC043D-956E-4F8F-ACF2-304699CED86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ECB84ACD6240E687913FBA9B33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2D4BC-5AD1-4DF9-A3FB-B84615DB6F30}"/>
      </w:docPartPr>
      <w:docPartBody>
        <w:p w:rsidR="000F11B2" w:rsidRDefault="000F11B2">
          <w:pPr>
            <w:pStyle w:val="93ECB84ACD6240E687913FBA9B334B2D"/>
          </w:pPr>
          <w:r w:rsidRPr="00036450">
            <w:t>WORK EXPERIENCE</w:t>
          </w:r>
        </w:p>
      </w:docPartBody>
    </w:docPart>
    <w:docPart>
      <w:docPartPr>
        <w:name w:val="321618B19FE441399BEF56C257DAF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4C708-A279-4FE5-8F50-1869F196E50C}"/>
      </w:docPartPr>
      <w:docPartBody>
        <w:p w:rsidR="004B3395" w:rsidRDefault="000F11B2" w:rsidP="000F11B2">
          <w:pPr>
            <w:pStyle w:val="321618B19FE441399BEF56C257DAFEDF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EB4F835DC84B426281D1E6454CFD7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7725A-E2D1-4205-B031-C7B6D2D5FAEA}"/>
      </w:docPartPr>
      <w:docPartBody>
        <w:p w:rsidR="00331950" w:rsidRDefault="00825520" w:rsidP="00825520">
          <w:pPr>
            <w:pStyle w:val="EB4F835DC84B426281D1E6454CFD7D05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1BE33F39F934C529BF9E8A59572D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EE178-03D8-4C4F-BF09-CEC705907529}"/>
      </w:docPartPr>
      <w:docPartBody>
        <w:p w:rsidR="00331950" w:rsidRDefault="00825520" w:rsidP="00825520">
          <w:pPr>
            <w:pStyle w:val="61BE33F39F934C529BF9E8A59572D669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B2"/>
    <w:rsid w:val="000119AA"/>
    <w:rsid w:val="000F11B2"/>
    <w:rsid w:val="00331950"/>
    <w:rsid w:val="004B3395"/>
    <w:rsid w:val="00825520"/>
    <w:rsid w:val="008C2DD8"/>
    <w:rsid w:val="00C30AD2"/>
    <w:rsid w:val="00C7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2552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3ECB84ACD6240E687913FBA9B334B2D">
    <w:name w:val="93ECB84ACD6240E687913FBA9B334B2D"/>
  </w:style>
  <w:style w:type="character" w:customStyle="1" w:styleId="Heading2Char">
    <w:name w:val="Heading 2 Char"/>
    <w:basedOn w:val="DefaultParagraphFont"/>
    <w:link w:val="Heading2"/>
    <w:uiPriority w:val="9"/>
    <w:rsid w:val="00825520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21618B19FE441399BEF56C257DAFEDF">
    <w:name w:val="321618B19FE441399BEF56C257DAFEDF"/>
    <w:rsid w:val="000F11B2"/>
  </w:style>
  <w:style w:type="paragraph" w:customStyle="1" w:styleId="EB4F835DC84B426281D1E6454CFD7D05">
    <w:name w:val="EB4F835DC84B426281D1E6454CFD7D05"/>
    <w:rsid w:val="00825520"/>
  </w:style>
  <w:style w:type="paragraph" w:customStyle="1" w:styleId="61BE33F39F934C529BF9E8A59572D669">
    <w:name w:val="61BE33F39F934C529BF9E8A59572D669"/>
    <w:rsid w:val="008255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{A6FC043D-956E-4F8F-ACF2-304699CED86B}tf00546271_win32.dotx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2022-12-16T05:41:00Z</dcterms:created>
  <dcterms:modified xsi:type="dcterms:W3CDTF">2022-12-16T06:22:00Z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afe68139-55fe-47ac-b111-1b5dc606246f_Enabled">
    <vt:lpwstr>true</vt:lpwstr>
  </property>
  <property fmtid="{D5CDD505-2E9C-101B-9397-08002B2CF9AE}" pid="4" name="MSIP_Label_afe68139-55fe-47ac-b111-1b5dc606246f_SetDate">
    <vt:lpwstr>2022-12-16T05:41:16Z</vt:lpwstr>
  </property>
  <property fmtid="{D5CDD505-2E9C-101B-9397-08002B2CF9AE}" pid="5" name="MSIP_Label_afe68139-55fe-47ac-b111-1b5dc606246f_Method">
    <vt:lpwstr>Standard</vt:lpwstr>
  </property>
  <property fmtid="{D5CDD505-2E9C-101B-9397-08002B2CF9AE}" pid="6" name="MSIP_Label_afe68139-55fe-47ac-b111-1b5dc606246f_Name">
    <vt:lpwstr>Sensitive</vt:lpwstr>
  </property>
  <property fmtid="{D5CDD505-2E9C-101B-9397-08002B2CF9AE}" pid="7" name="MSIP_Label_afe68139-55fe-47ac-b111-1b5dc606246f_SiteId">
    <vt:lpwstr>d05a3c23-81e5-4a77-8091-14140730063b</vt:lpwstr>
  </property>
  <property fmtid="{D5CDD505-2E9C-101B-9397-08002B2CF9AE}" pid="8" name="MSIP_Label_afe68139-55fe-47ac-b111-1b5dc606246f_ActionId">
    <vt:lpwstr>ca6f33a8-47d1-4a1f-af9f-f110c2f60093</vt:lpwstr>
  </property>
  <property fmtid="{D5CDD505-2E9C-101B-9397-08002B2CF9AE}" pid="9" name="MSIP_Label_afe68139-55fe-47ac-b111-1b5dc606246f_ContentBits">
    <vt:lpwstr>0</vt:lpwstr>
  </property>
</Properties>
</file>